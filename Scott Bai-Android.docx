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CF22" w14:textId="2D600A48" w:rsidR="00D93E61" w:rsidRPr="00C65A51" w:rsidRDefault="004967F9" w:rsidP="00C65A51">
      <w:pPr>
        <w:pStyle w:val="Title"/>
      </w:pPr>
      <w:r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5628746" wp14:editId="4E14D350">
                <wp:simplePos x="0" y="0"/>
                <wp:positionH relativeFrom="page">
                  <wp:posOffset>-115570</wp:posOffset>
                </wp:positionH>
                <wp:positionV relativeFrom="page">
                  <wp:posOffset>321310</wp:posOffset>
                </wp:positionV>
                <wp:extent cx="7991475" cy="1028700"/>
                <wp:effectExtent l="0" t="0" r="9525" b="0"/>
                <wp:wrapNone/>
                <wp:docPr id="1" name="Group 7" descr="Woman typing on computer" title="Background bann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1475" cy="1028700"/>
                          <a:chOff x="-180" y="512"/>
                          <a:chExt cx="12585" cy="1620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80" y="512"/>
                            <a:ext cx="12585" cy="1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0" y="782"/>
                            <a:ext cx="8960" cy="1080"/>
                          </a:xfrm>
                          <a:prstGeom prst="parallelogram">
                            <a:avLst>
                              <a:gd name="adj" fmla="val 25734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FC214" id="Group 7" o:spid="_x0000_s1026" alt="Title: Background banner - Description: Woman typing on computer" style="position:absolute;margin-left:-9.1pt;margin-top:25.3pt;width:629.25pt;height:81pt;z-index:-251655168;mso-position-horizontal-relative:page;mso-position-vertical-relative:page" coordorigin="-180,512" coordsize="12585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">
                <v:rect id="Rectangle 6" o:spid="_x0000_s1027" style="position:absolute;left:-180;top:512;width:1258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" fillcolor="#5b2a2a [1605]" stroked="f" strokecolor="#4a7ebb" strokeweight="1.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" o:spid="_x0000_s1028" type="#_x0000_t7" style="position:absolute;left:240;top:782;width:89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" adj="670" fillcolor="#b35b5b [3205]" strokecolor="white [3212]" strokeweight="2pt">
                  <v:shadow on="t"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5F007E" w:rsidRPr="005F007E">
        <w:t xml:space="preserve">Scott </w:t>
      </w:r>
      <w:r w:rsidR="00D3005E">
        <w:t>Bai</w:t>
      </w:r>
    </w:p>
    <w:p w14:paraId="4EB91A2D" w14:textId="0AC3915D" w:rsidR="00BA788F" w:rsidRDefault="0049374A" w:rsidP="008B33BD">
      <w:r>
        <w:t>Android</w:t>
      </w:r>
      <w:r w:rsidR="005F007E" w:rsidRPr="005F007E">
        <w:t xml:space="preserve"> &amp; </w:t>
      </w:r>
      <w:r>
        <w:t>Back-End Web</w:t>
      </w:r>
      <w:r w:rsidR="005F007E">
        <w:t xml:space="preserve"> Expert</w:t>
      </w:r>
    </w:p>
    <w:p w14:paraId="5C9B98E6" w14:textId="0A8B13BC" w:rsidR="005F007E" w:rsidRDefault="005F007E" w:rsidP="008B33BD">
      <w:r>
        <w:t xml:space="preserve">Email: </w:t>
      </w:r>
      <w:hyperlink r:id="rId10" w:history="1">
        <w:r w:rsidRPr="000E1FF2">
          <w:rPr>
            <w:rStyle w:val="Hyperlink"/>
          </w:rPr>
          <w:t>softdev1029@outlook.com</w:t>
        </w:r>
      </w:hyperlink>
    </w:p>
    <w:p w14:paraId="3F9569AC" w14:textId="2380EBA3" w:rsidR="005F007E" w:rsidRPr="00635A59" w:rsidRDefault="005F007E" w:rsidP="008B33BD">
      <w:r>
        <w:t>Skype: softdev1029</w:t>
      </w:r>
    </w:p>
    <w:p w14:paraId="2E2E18FD" w14:textId="49AE2E26" w:rsidR="00B7421E" w:rsidRPr="004967F9" w:rsidRDefault="007F5D82" w:rsidP="004967F9">
      <w:pPr>
        <w:pStyle w:val="Heading1"/>
      </w:pPr>
      <w:r w:rsidRPr="007F5D82">
        <w:t>Profile</w:t>
      </w:r>
    </w:p>
    <w:p w14:paraId="39815B9B" w14:textId="01A8F503" w:rsidR="00B7421E" w:rsidRPr="00635A59" w:rsidRDefault="004545C0" w:rsidP="007F5D82">
      <w:pPr>
        <w:pStyle w:val="checklistindent"/>
      </w:pPr>
      <w:sdt>
        <w:sdtPr>
          <w:id w:val="91420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>
        <w:t xml:space="preserve">A Professional Sr. Full stack </w:t>
      </w:r>
      <w:r w:rsidR="00C5012A">
        <w:t xml:space="preserve">Android &amp; Back-End Web </w:t>
      </w:r>
      <w:r w:rsidR="007F5D82">
        <w:t>Developer, having 8 years’ experience in Back-end</w:t>
      </w:r>
      <w:r w:rsidR="00C5012A">
        <w:t xml:space="preserve"> and</w:t>
      </w:r>
      <w:r w:rsidR="007F5D82">
        <w:t xml:space="preserve"> Mobile applications using a variety of technology stacks. </w:t>
      </w:r>
    </w:p>
    <w:p w14:paraId="32A41DE7" w14:textId="591B3321" w:rsidR="003D1CD0" w:rsidRPr="00635A59" w:rsidRDefault="004545C0" w:rsidP="001B4863">
      <w:pPr>
        <w:pStyle w:val="checklistindent"/>
      </w:pPr>
      <w:sdt>
        <w:sdtPr>
          <w:id w:val="-174108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>
        <w:t>An award-winning web developer with more than 8 years of well-rounded experience in Back-end and Mobile applications, object-oriented design, user-centered design, and continuous integration.</w:t>
      </w:r>
    </w:p>
    <w:p w14:paraId="06FE1BBD" w14:textId="66AE49B6" w:rsidR="00B14286" w:rsidRPr="00635A59" w:rsidRDefault="00B14286" w:rsidP="007F5D82">
      <w:pPr>
        <w:pStyle w:val="checklistindent"/>
        <w:ind w:left="0" w:firstLine="0"/>
      </w:pPr>
    </w:p>
    <w:p w14:paraId="5D7ACC25" w14:textId="267323C3" w:rsidR="00B7421E" w:rsidRPr="001B4863" w:rsidRDefault="007F5D82" w:rsidP="004967F9">
      <w:pPr>
        <w:pStyle w:val="Heading1"/>
      </w:pPr>
      <w:r w:rsidRPr="007F5D82">
        <w:t>Technical Skills</w:t>
      </w:r>
    </w:p>
    <w:p w14:paraId="4CBE8408" w14:textId="5C314B92" w:rsidR="00F2795B" w:rsidRPr="00635A59" w:rsidRDefault="00F2795B" w:rsidP="00F2795B">
      <w:pPr>
        <w:pStyle w:val="checklistindent"/>
      </w:pPr>
      <w:sdt>
        <w:sdtPr>
          <w:id w:val="787546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7F5D82">
        <w:t>Experience in Android/Android TV</w:t>
      </w:r>
    </w:p>
    <w:p w14:paraId="5CBEFEFA" w14:textId="61F1A712" w:rsidR="00975656" w:rsidRDefault="004545C0" w:rsidP="001B4863">
      <w:pPr>
        <w:pStyle w:val="checklistindent"/>
      </w:pPr>
      <w:sdt>
        <w:sdtPr>
          <w:id w:val="-57050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975656" w:rsidRPr="007F5D82">
        <w:t xml:space="preserve">Experience in </w:t>
      </w:r>
      <w:r w:rsidR="00975656">
        <w:t>PHP, Laravel, CI, Symphony, WordPress</w:t>
      </w:r>
      <w:r w:rsidR="00975656" w:rsidRPr="007F5D82">
        <w:t>.</w:t>
      </w:r>
    </w:p>
    <w:p w14:paraId="4AF680E8" w14:textId="0CF40D4F" w:rsidR="004918A6" w:rsidRPr="00635A59" w:rsidRDefault="004545C0" w:rsidP="001B4863">
      <w:pPr>
        <w:pStyle w:val="checklistindent"/>
      </w:pPr>
      <w:sdt>
        <w:sdtPr>
          <w:id w:val="1293105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656">
            <w:rPr>
              <w:rFonts w:ascii="MS Gothic" w:eastAsia="MS Gothic" w:hAnsi="MS Gothic" w:hint="eastAsia"/>
            </w:rPr>
            <w:t>☐</w:t>
          </w:r>
        </w:sdtContent>
      </w:sdt>
      <w:r w:rsidR="00975656">
        <w:tab/>
      </w:r>
      <w:r w:rsidR="007F5D82" w:rsidRPr="007F5D82">
        <w:t xml:space="preserve">In-depth knowledge of NodeJS, </w:t>
      </w:r>
      <w:proofErr w:type="spellStart"/>
      <w:r w:rsidR="007F5D82" w:rsidRPr="007F5D82">
        <w:t>ExpressJS</w:t>
      </w:r>
      <w:proofErr w:type="spellEnd"/>
      <w:r w:rsidR="007F5D82" w:rsidRPr="007F5D82">
        <w:t>.</w:t>
      </w:r>
    </w:p>
    <w:p w14:paraId="642A24F3" w14:textId="5207F35D" w:rsidR="001846B2" w:rsidRDefault="004545C0" w:rsidP="00A64B9E">
      <w:pPr>
        <w:pStyle w:val="checklistindent"/>
      </w:pPr>
      <w:sdt>
        <w:sdtPr>
          <w:id w:val="902949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7F5D82" w:rsidRPr="007F5D82">
        <w:t>Experience in implementing applications using Angular or React JS.</w:t>
      </w:r>
    </w:p>
    <w:p w14:paraId="4EF728AB" w14:textId="04A660AE" w:rsidR="007F5D82" w:rsidRPr="00635A59" w:rsidRDefault="004545C0" w:rsidP="007F5D82">
      <w:pPr>
        <w:pStyle w:val="checklistindent"/>
      </w:pPr>
      <w:sdt>
        <w:sdtPr>
          <w:id w:val="-1254352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D82">
            <w:rPr>
              <w:rFonts w:ascii="MS Gothic" w:eastAsia="MS Gothic" w:hAnsi="MS Gothic" w:hint="eastAsia"/>
            </w:rPr>
            <w:t>☐</w:t>
          </w:r>
        </w:sdtContent>
      </w:sdt>
      <w:r w:rsidR="007F5D82">
        <w:tab/>
      </w:r>
      <w:r w:rsidR="003F594D" w:rsidRPr="003F594D">
        <w:t>Hands on experience with JavaScript Development on both client and server-side.</w:t>
      </w:r>
    </w:p>
    <w:p w14:paraId="7ADFFD63" w14:textId="2E9588F2" w:rsidR="007F5D82" w:rsidRDefault="004545C0" w:rsidP="007F5D82">
      <w:pPr>
        <w:pStyle w:val="checklistindent"/>
      </w:pPr>
      <w:sdt>
        <w:sdtPr>
          <w:id w:val="-775950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D82">
            <w:rPr>
              <w:rFonts w:ascii="MS Gothic" w:eastAsia="MS Gothic" w:hAnsi="MS Gothic" w:hint="eastAsia"/>
            </w:rPr>
            <w:t>☐</w:t>
          </w:r>
        </w:sdtContent>
      </w:sdt>
      <w:r w:rsidR="007F5D82">
        <w:tab/>
      </w:r>
      <w:r w:rsidR="003F594D" w:rsidRPr="003F594D">
        <w:t>Experience with modern frameworks and design patterns.</w:t>
      </w:r>
    </w:p>
    <w:p w14:paraId="142467C4" w14:textId="4C3739D0" w:rsidR="007F5D82" w:rsidRDefault="007F5D82" w:rsidP="001B4863">
      <w:pPr>
        <w:pStyle w:val="checklistindent"/>
      </w:pPr>
    </w:p>
    <w:p w14:paraId="1AB1D2D0" w14:textId="77E0468C" w:rsidR="00023E55" w:rsidRPr="001B4863" w:rsidRDefault="00023E55" w:rsidP="00023E55">
      <w:pPr>
        <w:pStyle w:val="Heading1"/>
      </w:pPr>
      <w:r>
        <w:t>Experiences</w:t>
      </w:r>
    </w:p>
    <w:p w14:paraId="32F127D7" w14:textId="7BD507F4" w:rsidR="00023E55" w:rsidRDefault="004545C0" w:rsidP="00023E55">
      <w:pPr>
        <w:pStyle w:val="checklistindent"/>
      </w:pPr>
      <w:sdt>
        <w:sdtPr>
          <w:id w:val="1291331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Meaningful professional cross-platform app development experience</w:t>
      </w:r>
    </w:p>
    <w:p w14:paraId="6892385F" w14:textId="734C7580" w:rsidR="00023E55" w:rsidRPr="00635A59" w:rsidRDefault="004545C0" w:rsidP="00023E55">
      <w:pPr>
        <w:pStyle w:val="checklistindent"/>
      </w:pPr>
      <w:sdt>
        <w:sdtPr>
          <w:id w:val="-1391345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Experience with abstraction and code reuse</w:t>
      </w:r>
    </w:p>
    <w:p w14:paraId="4C898979" w14:textId="4FC8A0E2" w:rsidR="00023E55" w:rsidRPr="00635A59" w:rsidRDefault="004545C0" w:rsidP="00023E55">
      <w:pPr>
        <w:pStyle w:val="checklistindent"/>
      </w:pPr>
      <w:sdt>
        <w:sdtPr>
          <w:id w:val="1610078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Structure code-base to be extendable.</w:t>
      </w:r>
    </w:p>
    <w:p w14:paraId="536BD58D" w14:textId="75B8A8AB" w:rsidR="00023E55" w:rsidRDefault="004545C0" w:rsidP="00023E55">
      <w:pPr>
        <w:pStyle w:val="checklistindent"/>
      </w:pPr>
      <w:sdt>
        <w:sdtPr>
          <w:id w:val="-146285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Implementing Pixel Perfect Design.</w:t>
      </w:r>
    </w:p>
    <w:p w14:paraId="6AEC5FF5" w14:textId="10ACFB5F" w:rsidR="00023E55" w:rsidRPr="00635A59" w:rsidRDefault="004545C0" w:rsidP="00023E55">
      <w:pPr>
        <w:pStyle w:val="checklistindent"/>
      </w:pPr>
      <w:sdt>
        <w:sdtPr>
          <w:id w:val="-1317792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Experience working on large projects and have formed strong opinions on scalable front-end architecture</w:t>
      </w:r>
    </w:p>
    <w:p w14:paraId="092A1CC3" w14:textId="11D84D20" w:rsidR="00023E55" w:rsidRPr="00635A59" w:rsidRDefault="004545C0" w:rsidP="00023E55">
      <w:pPr>
        <w:pStyle w:val="checklistindent"/>
      </w:pPr>
      <w:sdt>
        <w:sdtPr>
          <w:id w:val="-1025789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Forensic attention to detail and ability to implement pixel perfect designs</w:t>
      </w:r>
    </w:p>
    <w:p w14:paraId="2F9E27E7" w14:textId="0CD910B4" w:rsidR="00023E55" w:rsidRDefault="004545C0" w:rsidP="00023E55">
      <w:pPr>
        <w:pStyle w:val="checklistindent"/>
      </w:pPr>
      <w:sdt>
        <w:sdtPr>
          <w:id w:val="-576134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Strong work ethic</w:t>
      </w:r>
    </w:p>
    <w:p w14:paraId="264907A8" w14:textId="00767607" w:rsidR="00023E55" w:rsidRDefault="004545C0" w:rsidP="00023E55">
      <w:pPr>
        <w:pStyle w:val="checklistindent"/>
      </w:pPr>
      <w:sdt>
        <w:sdtPr>
          <w:id w:val="1295794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focus and single-task</w:t>
      </w:r>
    </w:p>
    <w:p w14:paraId="5AB788CD" w14:textId="754E7EA1" w:rsidR="00023E55" w:rsidRPr="00635A59" w:rsidRDefault="004545C0" w:rsidP="00023E55">
      <w:pPr>
        <w:pStyle w:val="checklistindent"/>
      </w:pPr>
      <w:sdt>
        <w:sdtPr>
          <w:id w:val="1257553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work well with other developers within an agile development team</w:t>
      </w:r>
    </w:p>
    <w:p w14:paraId="4E081955" w14:textId="32E92116" w:rsidR="00023E55" w:rsidRPr="00635A59" w:rsidRDefault="004545C0" w:rsidP="00023E55">
      <w:pPr>
        <w:pStyle w:val="checklistindent"/>
      </w:pPr>
      <w:sdt>
        <w:sdtPr>
          <w:id w:val="1495379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Positive, optimistic, can-do attitude</w:t>
      </w:r>
    </w:p>
    <w:p w14:paraId="27C0AB32" w14:textId="701D66CF" w:rsidR="00023E55" w:rsidRDefault="004545C0" w:rsidP="00023E55">
      <w:pPr>
        <w:pStyle w:val="checklistindent"/>
      </w:pPr>
      <w:sdt>
        <w:sdtPr>
          <w:id w:val="-1001039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 working knowledge of current best practices and a commitment to high-quality, well documented code</w:t>
      </w:r>
    </w:p>
    <w:p w14:paraId="2574646C" w14:textId="66765453" w:rsidR="00023E55" w:rsidRPr="00635A59" w:rsidRDefault="004545C0" w:rsidP="00023E55">
      <w:pPr>
        <w:pStyle w:val="checklistindent"/>
      </w:pPr>
      <w:sdt>
        <w:sdtPr>
          <w:id w:val="-1081296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Ability to work independently</w:t>
      </w:r>
    </w:p>
    <w:p w14:paraId="3726B8E2" w14:textId="77777777" w:rsidR="00023E55" w:rsidRDefault="004545C0" w:rsidP="00023E55">
      <w:pPr>
        <w:pStyle w:val="checklistindent"/>
      </w:pPr>
      <w:sdt>
        <w:sdtPr>
          <w:id w:val="-1531414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E55">
            <w:rPr>
              <w:rFonts w:ascii="MS Gothic" w:eastAsia="MS Gothic" w:hAnsi="MS Gothic" w:hint="eastAsia"/>
            </w:rPr>
            <w:t>☐</w:t>
          </w:r>
        </w:sdtContent>
      </w:sdt>
      <w:r w:rsidR="00023E55">
        <w:tab/>
      </w:r>
      <w:r w:rsidR="00023E55" w:rsidRPr="00023E55">
        <w:t>Strong written and verbal communication skills</w:t>
      </w:r>
    </w:p>
    <w:p w14:paraId="7DB1BBBF" w14:textId="77777777" w:rsidR="00023E55" w:rsidRPr="00635A59" w:rsidRDefault="00023E55" w:rsidP="001B4863">
      <w:pPr>
        <w:pStyle w:val="checklistindent"/>
      </w:pPr>
    </w:p>
    <w:p w14:paraId="3FD870FE" w14:textId="2EC4D8EE" w:rsidR="001846B2" w:rsidRPr="00635A59" w:rsidRDefault="00023E55" w:rsidP="004967F9">
      <w:pPr>
        <w:pStyle w:val="Heading1"/>
      </w:pPr>
      <w:r w:rsidRPr="00023E55">
        <w:lastRenderedPageBreak/>
        <w:t>Objective</w:t>
      </w:r>
    </w:p>
    <w:p w14:paraId="6D739DA2" w14:textId="69B0FBD0" w:rsidR="008B4AB9" w:rsidRDefault="004545C0" w:rsidP="001B4863">
      <w:pPr>
        <w:pStyle w:val="checklistindent"/>
      </w:pPr>
      <w:sdt>
        <w:sdtPr>
          <w:id w:val="-1645347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023E55" w:rsidRPr="00023E55">
        <w:t xml:space="preserve">A talented IT professional with passion for tailored solutions seeks the position of </w:t>
      </w:r>
      <w:r w:rsidR="004919AA">
        <w:t>Mobile</w:t>
      </w:r>
      <w:r w:rsidR="00023E55" w:rsidRPr="00023E55">
        <w:t xml:space="preserve"> Developer in a thriving, exciting, and growing company. Comes with Bachelor’s degree in information systems and 8 years’ experience with </w:t>
      </w:r>
      <w:r w:rsidR="00023E55">
        <w:t xml:space="preserve">Android, </w:t>
      </w:r>
      <w:r w:rsidR="004919AA">
        <w:t xml:space="preserve">Video Streaming, Back-End Web developing </w:t>
      </w:r>
      <w:r w:rsidR="00023E55" w:rsidRPr="00023E55">
        <w:t>to provide quality support to company’s IT team in developing and deploying web sites</w:t>
      </w:r>
      <w:r w:rsidR="001A4B9F">
        <w:t xml:space="preserve"> &amp; mobile</w:t>
      </w:r>
      <w:r w:rsidR="00023E55" w:rsidRPr="00023E55">
        <w:t>.</w:t>
      </w:r>
    </w:p>
    <w:p w14:paraId="07733622" w14:textId="7D39765D" w:rsidR="008B4AB9" w:rsidRPr="00635A59" w:rsidRDefault="00BE2746" w:rsidP="004967F9">
      <w:pPr>
        <w:pStyle w:val="Heading1"/>
      </w:pPr>
      <w:r w:rsidRPr="00BE2746">
        <w:t>Education</w:t>
      </w:r>
    </w:p>
    <w:p w14:paraId="69F06794" w14:textId="53696277" w:rsidR="0028182B" w:rsidRDefault="004545C0" w:rsidP="001B4863">
      <w:pPr>
        <w:pStyle w:val="checklistindent"/>
      </w:pPr>
      <w:sdt>
        <w:sdtPr>
          <w:id w:val="1691795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BE2746" w:rsidRPr="00BE2746">
        <w:t>Tsinghua University College, Information Science and Technology</w:t>
      </w:r>
      <w:r w:rsidR="00BE2746">
        <w:t xml:space="preserve"> (</w:t>
      </w:r>
      <w:r w:rsidR="00BE2746" w:rsidRPr="00BE2746">
        <w:t>2002-2006</w:t>
      </w:r>
      <w:r w:rsidR="00BE2746">
        <w:t>)</w:t>
      </w:r>
    </w:p>
    <w:p w14:paraId="0CF34C12" w14:textId="215DFC6B" w:rsidR="00BE2746" w:rsidRPr="00635A59" w:rsidRDefault="00BE2746" w:rsidP="001B4863">
      <w:pPr>
        <w:pStyle w:val="checklistindent"/>
      </w:pPr>
      <w:r w:rsidRPr="00BE2746">
        <w:t xml:space="preserve">Master of </w:t>
      </w:r>
      <w:r>
        <w:t>Computer and Programming Technology</w:t>
      </w:r>
    </w:p>
    <w:p w14:paraId="46C27F91" w14:textId="5D024700" w:rsidR="00C65A51" w:rsidRDefault="00367A8A" w:rsidP="004967F9">
      <w:pPr>
        <w:pStyle w:val="Heading1"/>
      </w:pPr>
      <w:r w:rsidRPr="00367A8A">
        <w:t>Work History</w:t>
      </w:r>
    </w:p>
    <w:p w14:paraId="2EA4BF9C" w14:textId="3B6ABAA5" w:rsidR="008B4AB9" w:rsidRPr="00635A59" w:rsidRDefault="008B4AB9" w:rsidP="008B33BD"/>
    <w:p w14:paraId="015786A9" w14:textId="71A73D74" w:rsidR="00A347CF" w:rsidRDefault="004545C0" w:rsidP="001B4863">
      <w:pPr>
        <w:pStyle w:val="checklistindent"/>
      </w:pPr>
      <w:sdt>
        <w:sdtPr>
          <w:id w:val="-629018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8C3AEC" w:rsidRPr="008C3AEC">
        <w:t xml:space="preserve">Shanghai </w:t>
      </w:r>
      <w:proofErr w:type="spellStart"/>
      <w:r w:rsidR="008C3AEC" w:rsidRPr="008C3AEC">
        <w:t>Baosight</w:t>
      </w:r>
      <w:proofErr w:type="spellEnd"/>
      <w:r w:rsidR="008C3AEC" w:rsidRPr="008C3AEC">
        <w:t xml:space="preserve"> Software Co., Ltd.</w:t>
      </w:r>
      <w:r w:rsidR="008C3AEC">
        <w:t xml:space="preserve"> </w:t>
      </w:r>
    </w:p>
    <w:p w14:paraId="742B058C" w14:textId="163E46D9" w:rsidR="00FE0614" w:rsidRDefault="008F2158" w:rsidP="001B4863">
      <w:pPr>
        <w:pStyle w:val="checklistindent"/>
      </w:pPr>
      <w:r>
        <w:t>C++</w:t>
      </w:r>
      <w:r w:rsidR="00FE0614" w:rsidRPr="00FE0614">
        <w:t xml:space="preserve"> Developer (</w:t>
      </w:r>
      <w:r w:rsidRPr="008F2158">
        <w:t>10/10/2006-20/10/2007</w:t>
      </w:r>
      <w:r w:rsidR="00FE0614" w:rsidRPr="00FE0614">
        <w:t>)</w:t>
      </w:r>
    </w:p>
    <w:p w14:paraId="0BCB3FA2" w14:textId="77777777" w:rsidR="00FE0614" w:rsidRDefault="00FE0614" w:rsidP="00FE0614">
      <w:pPr>
        <w:pStyle w:val="checklistindent"/>
      </w:pPr>
    </w:p>
    <w:p w14:paraId="15D5C3B5" w14:textId="17420737" w:rsidR="00A347CF" w:rsidRDefault="004545C0" w:rsidP="001B4863">
      <w:pPr>
        <w:pStyle w:val="checklistindent"/>
      </w:pPr>
      <w:sdt>
        <w:sdtPr>
          <w:id w:val="671990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96790C" w:rsidRPr="0096790C">
        <w:t xml:space="preserve">Guangzhou </w:t>
      </w:r>
      <w:proofErr w:type="spellStart"/>
      <w:r w:rsidR="0096790C" w:rsidRPr="0096790C">
        <w:t>Qingtianzhu</w:t>
      </w:r>
      <w:proofErr w:type="spellEnd"/>
      <w:r w:rsidR="0096790C" w:rsidRPr="0096790C">
        <w:t xml:space="preserve"> Network Technology Co., Ltd.</w:t>
      </w:r>
      <w:r w:rsidR="0096790C">
        <w:t xml:space="preserve"> (</w:t>
      </w:r>
      <w:r w:rsidR="0096790C" w:rsidRPr="0096790C">
        <w:t>2007-2009</w:t>
      </w:r>
      <w:r w:rsidR="0096790C">
        <w:t>)</w:t>
      </w:r>
    </w:p>
    <w:p w14:paraId="776609BF" w14:textId="6D26CAA4" w:rsidR="00E74D4B" w:rsidRDefault="00CF68D9" w:rsidP="00E74D4B">
      <w:pPr>
        <w:pStyle w:val="checklistindent"/>
      </w:pPr>
      <w:r>
        <w:t>Network Professional</w:t>
      </w:r>
    </w:p>
    <w:p w14:paraId="0438F017" w14:textId="77777777" w:rsidR="00CF68D9" w:rsidRPr="00635A59" w:rsidRDefault="00CF68D9" w:rsidP="00E74D4B">
      <w:pPr>
        <w:pStyle w:val="checklistindent"/>
      </w:pPr>
    </w:p>
    <w:p w14:paraId="44C1C714" w14:textId="175F553C" w:rsidR="003B4002" w:rsidRDefault="004545C0" w:rsidP="001B4863">
      <w:pPr>
        <w:pStyle w:val="checklistindent"/>
      </w:pPr>
      <w:sdt>
        <w:sdtPr>
          <w:id w:val="830645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bookmarkStart w:id="0" w:name="_GoBack"/>
      <w:r w:rsidR="0096790C" w:rsidRPr="0096790C">
        <w:t xml:space="preserve">Beijing </w:t>
      </w:r>
      <w:proofErr w:type="spellStart"/>
      <w:r w:rsidR="0096790C" w:rsidRPr="0096790C">
        <w:t>cokeway</w:t>
      </w:r>
      <w:proofErr w:type="spellEnd"/>
      <w:r w:rsidR="0096790C" w:rsidRPr="0096790C">
        <w:t xml:space="preserve"> technology Co., Ltd.</w:t>
      </w:r>
      <w:bookmarkEnd w:id="0"/>
      <w:r w:rsidR="00A96035" w:rsidRPr="00A96035">
        <w:t xml:space="preserve">, </w:t>
      </w:r>
      <w:r w:rsidR="0096790C">
        <w:t>(</w:t>
      </w:r>
      <w:r w:rsidR="0096790C" w:rsidRPr="0096790C">
        <w:t>2010-2012</w:t>
      </w:r>
      <w:r w:rsidR="0096790C">
        <w:t>)</w:t>
      </w:r>
    </w:p>
    <w:p w14:paraId="3F559F16" w14:textId="07DE2F61" w:rsidR="00CF68D9" w:rsidRDefault="00CF68D9" w:rsidP="001B4863">
      <w:pPr>
        <w:pStyle w:val="checklistindent"/>
      </w:pPr>
      <w:r>
        <w:t>Android Developer</w:t>
      </w:r>
    </w:p>
    <w:p w14:paraId="4F2BA53A" w14:textId="2255D3A6" w:rsidR="00A96035" w:rsidRDefault="00A96035" w:rsidP="001B4863">
      <w:pPr>
        <w:pStyle w:val="checklistindent"/>
      </w:pPr>
    </w:p>
    <w:p w14:paraId="3BE2BBFF" w14:textId="2640B73D" w:rsidR="00CF68D9" w:rsidRDefault="00CF68D9" w:rsidP="00CF68D9">
      <w:pPr>
        <w:pStyle w:val="checklistindent"/>
      </w:pPr>
      <w:sdt>
        <w:sdtPr>
          <w:id w:val="-1930881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Self-Employed, Freelancing</w:t>
      </w:r>
      <w:r w:rsidRPr="00A96035">
        <w:t xml:space="preserve">, </w:t>
      </w:r>
      <w:r>
        <w:t>(</w:t>
      </w:r>
      <w:r w:rsidRPr="0096790C">
        <w:t>201</w:t>
      </w:r>
      <w:r>
        <w:t>3</w:t>
      </w:r>
      <w:r w:rsidRPr="0096790C">
        <w:t>-</w:t>
      </w:r>
      <w:r>
        <w:t>)</w:t>
      </w:r>
    </w:p>
    <w:p w14:paraId="51A54798" w14:textId="77777777" w:rsidR="00CF68D9" w:rsidRDefault="00CF68D9" w:rsidP="001B4863">
      <w:pPr>
        <w:pStyle w:val="checklistindent"/>
      </w:pPr>
    </w:p>
    <w:p w14:paraId="50EC0D97" w14:textId="3DCA6077" w:rsidR="00A96035" w:rsidRDefault="00A96035" w:rsidP="001B4863">
      <w:pPr>
        <w:pStyle w:val="checklistindent"/>
      </w:pPr>
      <w:r>
        <w:t xml:space="preserve">Mobile </w:t>
      </w:r>
      <w:r w:rsidR="001C0011">
        <w:t xml:space="preserve">&amp; Web </w:t>
      </w:r>
      <w:r w:rsidRPr="00A96035">
        <w:t xml:space="preserve">Developer </w:t>
      </w:r>
      <w:r w:rsidR="001C0011">
        <w:t>–</w:t>
      </w:r>
      <w:r w:rsidRPr="00A96035">
        <w:t xml:space="preserve"> </w:t>
      </w:r>
      <w:r w:rsidR="001C0011">
        <w:t>Development Team Leader</w:t>
      </w:r>
    </w:p>
    <w:p w14:paraId="17E38E66" w14:textId="77777777" w:rsidR="001C0011" w:rsidRDefault="001C0011" w:rsidP="001B4863">
      <w:pPr>
        <w:pStyle w:val="checklistindent"/>
      </w:pPr>
    </w:p>
    <w:p w14:paraId="58FF24D1" w14:textId="2910D4BC" w:rsidR="003B4002" w:rsidRPr="00635A59" w:rsidRDefault="00A57D62" w:rsidP="004967F9">
      <w:pPr>
        <w:pStyle w:val="Heading1"/>
      </w:pPr>
      <w:r w:rsidRPr="00A57D62">
        <w:t>Certifications</w:t>
      </w:r>
    </w:p>
    <w:p w14:paraId="4F34404A" w14:textId="79B0580D" w:rsidR="003B4002" w:rsidRPr="00635A59" w:rsidRDefault="004545C0" w:rsidP="001B4863">
      <w:pPr>
        <w:pStyle w:val="checklistindent"/>
      </w:pPr>
      <w:sdt>
        <w:sdtPr>
          <w:id w:val="1207526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 xml:space="preserve">Web Developer </w:t>
      </w:r>
      <w:proofErr w:type="spellStart"/>
      <w:r w:rsidR="00A57D62" w:rsidRPr="00A57D62">
        <w:t>Brainbench</w:t>
      </w:r>
      <w:proofErr w:type="spellEnd"/>
      <w:r w:rsidR="00A57D62" w:rsidRPr="00A57D62">
        <w:t xml:space="preserve"> Certified Internet Professional (BCPIP)</w:t>
      </w:r>
    </w:p>
    <w:p w14:paraId="229332F9" w14:textId="387B1692" w:rsidR="003B4002" w:rsidRPr="00635A59" w:rsidRDefault="004545C0" w:rsidP="001B4863">
      <w:pPr>
        <w:pStyle w:val="checklistindent"/>
      </w:pPr>
      <w:sdt>
        <w:sdtPr>
          <w:id w:val="-210879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SAS Certified Base Programmer for SAS 9</w:t>
      </w:r>
    </w:p>
    <w:p w14:paraId="04173701" w14:textId="1A8C4A23" w:rsidR="005927CC" w:rsidRPr="00635A59" w:rsidRDefault="004545C0" w:rsidP="001B4863">
      <w:pPr>
        <w:pStyle w:val="checklistindent"/>
      </w:pPr>
      <w:sdt>
        <w:sdtPr>
          <w:id w:val="-20849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CPA – C++ Certified Associate Programmer Certification</w:t>
      </w:r>
    </w:p>
    <w:p w14:paraId="2592C1CE" w14:textId="4A431F00" w:rsidR="0029531E" w:rsidRPr="00635A59" w:rsidRDefault="00A57D62" w:rsidP="004967F9">
      <w:pPr>
        <w:pStyle w:val="Heading1"/>
      </w:pPr>
      <w:r>
        <w:t>Membership</w:t>
      </w:r>
    </w:p>
    <w:p w14:paraId="0A21C379" w14:textId="13F4B9DB" w:rsidR="0029531E" w:rsidRDefault="004545C0" w:rsidP="001B4863">
      <w:pPr>
        <w:pStyle w:val="checklistindent"/>
      </w:pPr>
      <w:sdt>
        <w:sdtPr>
          <w:id w:val="-203957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6761">
            <w:rPr>
              <w:rFonts w:ascii="MS Gothic" w:eastAsia="MS Gothic" w:hAnsi="MS Gothic" w:hint="eastAsia"/>
            </w:rPr>
            <w:t>☐</w:t>
          </w:r>
        </w:sdtContent>
      </w:sdt>
      <w:r w:rsidR="00536761">
        <w:tab/>
      </w:r>
      <w:r w:rsidR="00A57D62" w:rsidRPr="00A57D62">
        <w:t>Mandarina Chamber of eCommerce</w:t>
      </w:r>
    </w:p>
    <w:p w14:paraId="2E8AB47E" w14:textId="3095034A" w:rsidR="00A57D62" w:rsidRPr="00635A59" w:rsidRDefault="004545C0" w:rsidP="001B4863">
      <w:pPr>
        <w:pStyle w:val="checklistindent"/>
      </w:pPr>
      <w:sdt>
        <w:sdtPr>
          <w:id w:val="1517115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7D62">
            <w:rPr>
              <w:rFonts w:ascii="MS Gothic" w:eastAsia="MS Gothic" w:hAnsi="MS Gothic" w:hint="eastAsia"/>
            </w:rPr>
            <w:t>☐</w:t>
          </w:r>
        </w:sdtContent>
      </w:sdt>
      <w:r w:rsidR="00A57D62" w:rsidRPr="00A57D62">
        <w:t xml:space="preserve"> </w:t>
      </w:r>
      <w:r w:rsidR="00A57D62">
        <w:t xml:space="preserve"> </w:t>
      </w:r>
      <w:r w:rsidR="00A57D62" w:rsidRPr="00A57D62">
        <w:t xml:space="preserve">North Lantau </w:t>
      </w:r>
      <w:r w:rsidR="006A5B07">
        <w:t>Android</w:t>
      </w:r>
      <w:r w:rsidR="00A57D62" w:rsidRPr="00A57D62">
        <w:t xml:space="preserve"> User Group</w:t>
      </w:r>
    </w:p>
    <w:p w14:paraId="4C549EF2" w14:textId="77777777" w:rsidR="001232C8" w:rsidRPr="00635A59" w:rsidRDefault="001232C8" w:rsidP="00635A59"/>
    <w:sectPr w:rsidR="001232C8" w:rsidRPr="00635A59" w:rsidSect="000011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009" w:right="1440" w:bottom="720" w:left="144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82A48" w14:textId="77777777" w:rsidR="004545C0" w:rsidRDefault="004545C0" w:rsidP="0058680F">
      <w:r>
        <w:separator/>
      </w:r>
    </w:p>
  </w:endnote>
  <w:endnote w:type="continuationSeparator" w:id="0">
    <w:p w14:paraId="6FAAE555" w14:textId="77777777" w:rsidR="004545C0" w:rsidRDefault="004545C0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D0C4" w14:textId="77777777" w:rsidR="00350D53" w:rsidRDefault="00350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8915C" w14:textId="77777777" w:rsidR="00350D53" w:rsidRDefault="00350D53" w:rsidP="00350D53">
    <w:pPr>
      <w:pStyle w:val="Foot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1B850AF1" wp14:editId="5A018143">
              <wp:simplePos x="0" y="0"/>
              <wp:positionH relativeFrom="page">
                <wp:posOffset>93345</wp:posOffset>
              </wp:positionH>
              <wp:positionV relativeFrom="page">
                <wp:posOffset>9660255</wp:posOffset>
              </wp:positionV>
              <wp:extent cx="5688000" cy="180000"/>
              <wp:effectExtent l="19050" t="0" r="46355" b="10795"/>
              <wp:wrapNone/>
              <wp:docPr id="9" name="AutoShape 4" title="Bottom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8000" cy="180000"/>
                      </a:xfrm>
                      <a:prstGeom prst="parallelogram">
                        <a:avLst>
                          <a:gd name="adj" fmla="val 25734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2540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146136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4" o:spid="_x0000_s1026" type="#_x0000_t7" alt="Title: Bottom border" style="position:absolute;margin-left:7.35pt;margin-top:760.65pt;width:447.8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" adj="176" fillcolor="#b35b5b [3205]" strokecolor="white [3212]" strokeweight="2pt">
              <v:textbox inset=",7.2pt,,7.2pt"/>
              <w10:wrap anchorx="page" anchory="page"/>
              <w10:anchorlock/>
            </v:shape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4482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16E29" w14:textId="77777777" w:rsidR="00350D53" w:rsidRDefault="00350D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88358" w14:textId="77777777" w:rsidR="004545C0" w:rsidRDefault="004545C0" w:rsidP="0058680F">
      <w:r>
        <w:separator/>
      </w:r>
    </w:p>
  </w:footnote>
  <w:footnote w:type="continuationSeparator" w:id="0">
    <w:p w14:paraId="7529A6EC" w14:textId="77777777" w:rsidR="004545C0" w:rsidRDefault="004545C0" w:rsidP="0058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EFB7" w14:textId="77777777" w:rsidR="00350D53" w:rsidRDefault="00350D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E8374" w14:textId="77777777" w:rsidR="00350D53" w:rsidRDefault="00350D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FA060" w14:textId="77777777" w:rsidR="00350D53" w:rsidRDefault="00350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doNotDisplayPageBoundaries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7E"/>
    <w:rsid w:val="0000117B"/>
    <w:rsid w:val="00021982"/>
    <w:rsid w:val="00023E55"/>
    <w:rsid w:val="000B30FB"/>
    <w:rsid w:val="000B4E5F"/>
    <w:rsid w:val="001232C8"/>
    <w:rsid w:val="00123C6D"/>
    <w:rsid w:val="00153445"/>
    <w:rsid w:val="00166E62"/>
    <w:rsid w:val="001846B2"/>
    <w:rsid w:val="001A0A4B"/>
    <w:rsid w:val="001A4B9F"/>
    <w:rsid w:val="001B4863"/>
    <w:rsid w:val="001C0011"/>
    <w:rsid w:val="001E6F85"/>
    <w:rsid w:val="00237CC7"/>
    <w:rsid w:val="00243A0A"/>
    <w:rsid w:val="0028182B"/>
    <w:rsid w:val="0029531E"/>
    <w:rsid w:val="00314AB7"/>
    <w:rsid w:val="003428EC"/>
    <w:rsid w:val="00350D53"/>
    <w:rsid w:val="00367A8A"/>
    <w:rsid w:val="003B4002"/>
    <w:rsid w:val="003D1CD0"/>
    <w:rsid w:val="003D4678"/>
    <w:rsid w:val="003E35DA"/>
    <w:rsid w:val="003F594D"/>
    <w:rsid w:val="003F6EB6"/>
    <w:rsid w:val="0043632A"/>
    <w:rsid w:val="004545C0"/>
    <w:rsid w:val="00456CF8"/>
    <w:rsid w:val="004918A6"/>
    <w:rsid w:val="004919AA"/>
    <w:rsid w:val="0049374A"/>
    <w:rsid w:val="004967F9"/>
    <w:rsid w:val="004A58D2"/>
    <w:rsid w:val="004B6355"/>
    <w:rsid w:val="004F2F18"/>
    <w:rsid w:val="00510F45"/>
    <w:rsid w:val="0053523F"/>
    <w:rsid w:val="00536761"/>
    <w:rsid w:val="005378E9"/>
    <w:rsid w:val="00546A3B"/>
    <w:rsid w:val="00557B53"/>
    <w:rsid w:val="00571D28"/>
    <w:rsid w:val="00572C85"/>
    <w:rsid w:val="0058680F"/>
    <w:rsid w:val="005927CC"/>
    <w:rsid w:val="005D39DC"/>
    <w:rsid w:val="005F007E"/>
    <w:rsid w:val="0060304D"/>
    <w:rsid w:val="006273E3"/>
    <w:rsid w:val="0063233B"/>
    <w:rsid w:val="00635A59"/>
    <w:rsid w:val="006A5B07"/>
    <w:rsid w:val="006A6B69"/>
    <w:rsid w:val="006C5197"/>
    <w:rsid w:val="00755AF9"/>
    <w:rsid w:val="007628D7"/>
    <w:rsid w:val="00792C53"/>
    <w:rsid w:val="00792D9A"/>
    <w:rsid w:val="007D7966"/>
    <w:rsid w:val="007F5193"/>
    <w:rsid w:val="007F5D82"/>
    <w:rsid w:val="00836695"/>
    <w:rsid w:val="00871128"/>
    <w:rsid w:val="008B32F1"/>
    <w:rsid w:val="008B33BD"/>
    <w:rsid w:val="008B4AB9"/>
    <w:rsid w:val="008B58E1"/>
    <w:rsid w:val="008B6475"/>
    <w:rsid w:val="008C3AEC"/>
    <w:rsid w:val="008C5930"/>
    <w:rsid w:val="008D6306"/>
    <w:rsid w:val="008E0B67"/>
    <w:rsid w:val="008E20B6"/>
    <w:rsid w:val="008F2158"/>
    <w:rsid w:val="0091681C"/>
    <w:rsid w:val="00954461"/>
    <w:rsid w:val="0095543B"/>
    <w:rsid w:val="00963A54"/>
    <w:rsid w:val="0096790C"/>
    <w:rsid w:val="00975656"/>
    <w:rsid w:val="00981289"/>
    <w:rsid w:val="009C081C"/>
    <w:rsid w:val="00A24F03"/>
    <w:rsid w:val="00A347CF"/>
    <w:rsid w:val="00A57D62"/>
    <w:rsid w:val="00A64B9E"/>
    <w:rsid w:val="00A6621B"/>
    <w:rsid w:val="00A7247E"/>
    <w:rsid w:val="00A96035"/>
    <w:rsid w:val="00AA508B"/>
    <w:rsid w:val="00AA6DC4"/>
    <w:rsid w:val="00AB36A4"/>
    <w:rsid w:val="00AC7F46"/>
    <w:rsid w:val="00AD18F0"/>
    <w:rsid w:val="00AE00A5"/>
    <w:rsid w:val="00B04497"/>
    <w:rsid w:val="00B14286"/>
    <w:rsid w:val="00B22B3E"/>
    <w:rsid w:val="00B255A0"/>
    <w:rsid w:val="00B44424"/>
    <w:rsid w:val="00B73265"/>
    <w:rsid w:val="00B7421E"/>
    <w:rsid w:val="00BA788F"/>
    <w:rsid w:val="00BE2746"/>
    <w:rsid w:val="00C04A96"/>
    <w:rsid w:val="00C055DE"/>
    <w:rsid w:val="00C5012A"/>
    <w:rsid w:val="00C65329"/>
    <w:rsid w:val="00C65A51"/>
    <w:rsid w:val="00CC32FA"/>
    <w:rsid w:val="00CF3C40"/>
    <w:rsid w:val="00CF68D9"/>
    <w:rsid w:val="00D151CE"/>
    <w:rsid w:val="00D3005E"/>
    <w:rsid w:val="00D72D1E"/>
    <w:rsid w:val="00D87791"/>
    <w:rsid w:val="00D93E61"/>
    <w:rsid w:val="00DB7A67"/>
    <w:rsid w:val="00DD4D0E"/>
    <w:rsid w:val="00DE5D9B"/>
    <w:rsid w:val="00DF5273"/>
    <w:rsid w:val="00E0122E"/>
    <w:rsid w:val="00E054BD"/>
    <w:rsid w:val="00E40985"/>
    <w:rsid w:val="00E62773"/>
    <w:rsid w:val="00E74D4B"/>
    <w:rsid w:val="00E84482"/>
    <w:rsid w:val="00ED08F6"/>
    <w:rsid w:val="00ED2043"/>
    <w:rsid w:val="00EE5986"/>
    <w:rsid w:val="00F2795B"/>
    <w:rsid w:val="00F341ED"/>
    <w:rsid w:val="00F458C9"/>
    <w:rsid w:val="00F86C89"/>
    <w:rsid w:val="00FC7FEA"/>
    <w:rsid w:val="00FE0614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9F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3BD"/>
    <w:pPr>
      <w:spacing w:before="60" w:after="60" w:line="25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7F9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6B2"/>
    <w:rPr>
      <w:color w:val="1F497D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A59"/>
    <w:rPr>
      <w:color w:val="B35B5B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5A51"/>
    <w:pPr>
      <w:spacing w:before="0" w:after="900"/>
      <w:contextualSpacing/>
    </w:pPr>
    <w:rPr>
      <w:rFonts w:asciiTheme="majorHAnsi" w:eastAsiaTheme="majorEastAsia" w:hAnsiTheme="majorHAnsi" w:cstheme="majorBidi"/>
      <w:i/>
      <w:noProof/>
      <w:color w:val="FFFFFF" w:themeColor="background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A51"/>
    <w:rPr>
      <w:rFonts w:asciiTheme="majorHAnsi" w:eastAsiaTheme="majorEastAsia" w:hAnsiTheme="majorHAnsi" w:cstheme="majorBidi"/>
      <w:i/>
      <w:noProof/>
      <w:color w:val="FFFFFF" w:themeColor="background1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67F9"/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paragraph" w:customStyle="1" w:styleId="checklistindent">
    <w:name w:val="checklist indent"/>
    <w:basedOn w:val="Normal"/>
    <w:qFormat/>
    <w:rsid w:val="008B33BD"/>
    <w:pPr>
      <w:ind w:left="357" w:hanging="357"/>
    </w:pPr>
  </w:style>
  <w:style w:type="paragraph" w:styleId="Header">
    <w:name w:val="header"/>
    <w:basedOn w:val="Normal"/>
    <w:link w:val="Head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53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50D53"/>
    <w:pPr>
      <w:tabs>
        <w:tab w:val="center" w:pos="4513"/>
        <w:tab w:val="right" w:pos="9026"/>
      </w:tabs>
      <w:spacing w:before="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50D53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F0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softdev1029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norman\AppData\Roaming\Microsoft\Templates\Resume%20writ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7">
      <a:dk1>
        <a:sysClr val="windowText" lastClr="000000"/>
      </a:dk1>
      <a:lt1>
        <a:sysClr val="window" lastClr="FFFFFF"/>
      </a:lt1>
      <a:dk2>
        <a:srgbClr val="275C9D"/>
      </a:dk2>
      <a:lt2>
        <a:srgbClr val="EEECE1"/>
      </a:lt2>
      <a:accent1>
        <a:srgbClr val="1F497D"/>
      </a:accent1>
      <a:accent2>
        <a:srgbClr val="B35B5B"/>
      </a:accent2>
      <a:accent3>
        <a:srgbClr val="F7B771"/>
      </a:accent3>
      <a:accent4>
        <a:srgbClr val="002060"/>
      </a:accent4>
      <a:accent5>
        <a:srgbClr val="C4BD97"/>
      </a:accent5>
      <a:accent6>
        <a:srgbClr val="A7B870"/>
      </a:accent6>
      <a:hlink>
        <a:srgbClr val="1F497D"/>
      </a:hlink>
      <a:folHlink>
        <a:srgbClr val="B35B5B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AD53C1-C5C4-4BF1-B8A3-D3C05E3C52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E150162-2189-443B-8CA1-53562AE2B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2D9805-8F1E-45F4-A7F6-F6AEC565F2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writing checklist.dotx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2018-09-28T16:00:00Z</dcterms:created>
  <dcterms:modified xsi:type="dcterms:W3CDTF">2018-10-10T19:16:00Z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2018-06-29T15:53:51.7157537Z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