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CF22" w14:textId="2D600A48" w:rsidR="00D93E61" w:rsidRPr="00C65A51" w:rsidRDefault="004967F9" w:rsidP="00C65A51">
      <w:pPr>
        <w:pStyle w:val="Title"/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5628746" wp14:editId="4E14D350">
                <wp:simplePos x="0" y="0"/>
                <wp:positionH relativeFrom="page">
                  <wp:posOffset>-115570</wp:posOffset>
                </wp:positionH>
                <wp:positionV relativeFrom="page">
                  <wp:posOffset>321310</wp:posOffset>
                </wp:positionV>
                <wp:extent cx="7991475" cy="1028700"/>
                <wp:effectExtent l="0" t="0" r="9525" b="0"/>
                <wp:wrapNone/>
                <wp:docPr id="1" name="Group 7" descr="Woman typing on computer" title="Background bann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1475" cy="1028700"/>
                          <a:chOff x="-180" y="512"/>
                          <a:chExt cx="12585" cy="1620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80" y="512"/>
                            <a:ext cx="12585" cy="1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0" y="782"/>
                            <a:ext cx="8960" cy="1080"/>
                          </a:xfrm>
                          <a:prstGeom prst="parallelogram">
                            <a:avLst>
                              <a:gd name="adj" fmla="val 25734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FC214" id="Group 7" o:spid="_x0000_s1026" alt="Title: Background banner - Description: Woman typing on computer" style="position:absolute;margin-left:-9.1pt;margin-top:25.3pt;width:629.25pt;height:81pt;z-index:-251655168;mso-position-horizontal-relative:page;mso-position-vertical-relative:page" coordorigin="-180,512" coordsize="12585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">
                <v:rect id="Rectangle 6" o:spid="_x0000_s1027" style="position:absolute;left:-180;top:512;width:1258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" fillcolor="#5b2a2a [1605]" stroked="f" strokecolor="#4a7ebb" strokeweight="1.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" o:spid="_x0000_s1028" type="#_x0000_t7" style="position:absolute;left:240;top:782;width:89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" adj="670" fillcolor="#b35b5b [3205]" strokecolor="white [3212]" strokeweight="2pt">
                  <v:shadow on="t"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5F007E" w:rsidRPr="005F007E">
        <w:t xml:space="preserve">Scott </w:t>
      </w:r>
      <w:r w:rsidR="00D3005E">
        <w:t>Bai</w:t>
      </w:r>
    </w:p>
    <w:p w14:paraId="4EB91A2D" w14:textId="52D94F3D" w:rsidR="00BA788F" w:rsidRDefault="005F007E" w:rsidP="008B33BD">
      <w:bookmarkStart w:id="0" w:name="_GoBack"/>
      <w:bookmarkEnd w:id="0"/>
      <w:r>
        <w:t>M</w:t>
      </w:r>
      <w:r w:rsidRPr="005F007E">
        <w:t xml:space="preserve">obile &amp; Laravel &amp; </w:t>
      </w:r>
      <w:r>
        <w:t>R</w:t>
      </w:r>
      <w:r w:rsidRPr="005F007E">
        <w:t>eact</w:t>
      </w:r>
      <w:r>
        <w:t xml:space="preserve"> Expert</w:t>
      </w:r>
    </w:p>
    <w:p w14:paraId="5C9B98E6" w14:textId="0A8B13BC" w:rsidR="005F007E" w:rsidRDefault="005F007E" w:rsidP="008B33BD">
      <w:r>
        <w:t xml:space="preserve">Email: </w:t>
      </w:r>
      <w:hyperlink r:id="rId10" w:history="1">
        <w:r w:rsidRPr="000E1FF2">
          <w:rPr>
            <w:rStyle w:val="Hyperlink"/>
          </w:rPr>
          <w:t>softdev1029@outlook.com</w:t>
        </w:r>
      </w:hyperlink>
    </w:p>
    <w:p w14:paraId="3F9569AC" w14:textId="2380EBA3" w:rsidR="005F007E" w:rsidRPr="00635A59" w:rsidRDefault="005F007E" w:rsidP="008B33BD">
      <w:r>
        <w:t>Skype: softdev1029</w:t>
      </w:r>
    </w:p>
    <w:p w14:paraId="2E2E18FD" w14:textId="49AE2E26" w:rsidR="00B7421E" w:rsidRPr="004967F9" w:rsidRDefault="007F5D82" w:rsidP="004967F9">
      <w:pPr>
        <w:pStyle w:val="Heading1"/>
      </w:pPr>
      <w:r w:rsidRPr="007F5D82">
        <w:t>Profile</w:t>
      </w:r>
    </w:p>
    <w:p w14:paraId="39815B9B" w14:textId="3B55BBA1" w:rsidR="00B7421E" w:rsidRPr="00635A59" w:rsidRDefault="00DE5D9B" w:rsidP="007F5D82">
      <w:pPr>
        <w:pStyle w:val="checklistindent"/>
      </w:pPr>
      <w:sdt>
        <w:sdtPr>
          <w:id w:val="91420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>
        <w:t xml:space="preserve">A Professional Sr. Full stack web &amp; mobile Developer, having 8 years’ experience in Back-end and Front-end, Mobile applications using a variety of technology stacks. </w:t>
      </w:r>
    </w:p>
    <w:p w14:paraId="32A41DE7" w14:textId="16B47245" w:rsidR="003D1CD0" w:rsidRPr="00635A59" w:rsidRDefault="00DE5D9B" w:rsidP="001B4863">
      <w:pPr>
        <w:pStyle w:val="checklistindent"/>
      </w:pPr>
      <w:sdt>
        <w:sdtPr>
          <w:id w:val="-1741086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>
        <w:t>An award-winning web developer with more than 8 years of well-rounded experience in Back-end and Front-end, Mobile applications, object-oriented design, user-centered design, and continuous integration.</w:t>
      </w:r>
    </w:p>
    <w:p w14:paraId="06FE1BBD" w14:textId="66AE49B6" w:rsidR="00B14286" w:rsidRPr="00635A59" w:rsidRDefault="00B14286" w:rsidP="007F5D82">
      <w:pPr>
        <w:pStyle w:val="checklistindent"/>
        <w:ind w:left="0" w:firstLine="0"/>
      </w:pPr>
    </w:p>
    <w:p w14:paraId="5D7ACC25" w14:textId="267323C3" w:rsidR="00B7421E" w:rsidRPr="001B4863" w:rsidRDefault="007F5D82" w:rsidP="004967F9">
      <w:pPr>
        <w:pStyle w:val="Heading1"/>
      </w:pPr>
      <w:r w:rsidRPr="007F5D82">
        <w:t>Technical Skills</w:t>
      </w:r>
    </w:p>
    <w:p w14:paraId="5CBEFEFA" w14:textId="61F1A712" w:rsidR="00975656" w:rsidRDefault="00DE5D9B" w:rsidP="001B4863">
      <w:pPr>
        <w:pStyle w:val="checklistindent"/>
      </w:pPr>
      <w:sdt>
        <w:sdtPr>
          <w:id w:val="-57050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975656" w:rsidRPr="007F5D82">
        <w:t xml:space="preserve">Experience in </w:t>
      </w:r>
      <w:r w:rsidR="00975656">
        <w:t>PHP, Laravel, CI, Symphony, WordPress</w:t>
      </w:r>
      <w:r w:rsidR="00975656" w:rsidRPr="007F5D82">
        <w:t>.</w:t>
      </w:r>
    </w:p>
    <w:p w14:paraId="4AF680E8" w14:textId="0CF40D4F" w:rsidR="004918A6" w:rsidRPr="00635A59" w:rsidRDefault="00DE5D9B" w:rsidP="001B4863">
      <w:pPr>
        <w:pStyle w:val="checklistindent"/>
      </w:pPr>
      <w:sdt>
        <w:sdtPr>
          <w:id w:val="1293105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656">
            <w:rPr>
              <w:rFonts w:ascii="MS Gothic" w:eastAsia="MS Gothic" w:hAnsi="MS Gothic" w:hint="eastAsia"/>
            </w:rPr>
            <w:t>☐</w:t>
          </w:r>
        </w:sdtContent>
      </w:sdt>
      <w:r w:rsidR="00975656">
        <w:tab/>
      </w:r>
      <w:r w:rsidR="007F5D82" w:rsidRPr="007F5D82">
        <w:t xml:space="preserve">In-depth knowledge of NodeJS, </w:t>
      </w:r>
      <w:proofErr w:type="spellStart"/>
      <w:r w:rsidR="007F5D82" w:rsidRPr="007F5D82">
        <w:t>ExpressJS</w:t>
      </w:r>
      <w:proofErr w:type="spellEnd"/>
      <w:r w:rsidR="007F5D82" w:rsidRPr="007F5D82">
        <w:t>.</w:t>
      </w:r>
    </w:p>
    <w:p w14:paraId="6DBC1979" w14:textId="2F4D87B1" w:rsidR="00A7247E" w:rsidRPr="00635A59" w:rsidRDefault="00DE5D9B" w:rsidP="001B4863">
      <w:pPr>
        <w:pStyle w:val="checklistindent"/>
      </w:pPr>
      <w:sdt>
        <w:sdtPr>
          <w:id w:val="902949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 w:rsidRPr="007F5D82">
        <w:t>Experience in implementing applications using Angular or React JS.</w:t>
      </w:r>
    </w:p>
    <w:p w14:paraId="642A24F3" w14:textId="0E5CAB4D" w:rsidR="001846B2" w:rsidRDefault="00DE5D9B" w:rsidP="001B4863">
      <w:pPr>
        <w:pStyle w:val="checklistindent"/>
      </w:pPr>
      <w:sdt>
        <w:sdtPr>
          <w:id w:val="-67497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 w:rsidRPr="007F5D82">
        <w:t>Experience creating front-end applications using HTML5, CSS, LESS/SASS.</w:t>
      </w:r>
    </w:p>
    <w:p w14:paraId="117BA1B4" w14:textId="1AAB38FC" w:rsidR="007F5D82" w:rsidRPr="00635A59" w:rsidRDefault="00DE5D9B" w:rsidP="007F5D82">
      <w:pPr>
        <w:pStyle w:val="checklistindent"/>
      </w:pPr>
      <w:sdt>
        <w:sdtPr>
          <w:id w:val="787546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D82">
            <w:rPr>
              <w:rFonts w:ascii="MS Gothic" w:eastAsia="MS Gothic" w:hAnsi="MS Gothic" w:hint="eastAsia"/>
            </w:rPr>
            <w:t>☐</w:t>
          </w:r>
        </w:sdtContent>
      </w:sdt>
      <w:r w:rsidR="007F5D82">
        <w:tab/>
      </w:r>
      <w:r w:rsidR="007F5D82" w:rsidRPr="007F5D82">
        <w:t>Experience in Android/Swift/Apple TV/Android TV</w:t>
      </w:r>
    </w:p>
    <w:p w14:paraId="4EF728AB" w14:textId="04A660AE" w:rsidR="007F5D82" w:rsidRPr="00635A59" w:rsidRDefault="00DE5D9B" w:rsidP="007F5D82">
      <w:pPr>
        <w:pStyle w:val="checklistindent"/>
      </w:pPr>
      <w:sdt>
        <w:sdtPr>
          <w:id w:val="-1254352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D82">
            <w:rPr>
              <w:rFonts w:ascii="MS Gothic" w:eastAsia="MS Gothic" w:hAnsi="MS Gothic" w:hint="eastAsia"/>
            </w:rPr>
            <w:t>☐</w:t>
          </w:r>
        </w:sdtContent>
      </w:sdt>
      <w:r w:rsidR="007F5D82">
        <w:tab/>
      </w:r>
      <w:r w:rsidR="003F594D" w:rsidRPr="003F594D">
        <w:t>Hands on experience with JavaScript Development on both client and server-side.</w:t>
      </w:r>
    </w:p>
    <w:p w14:paraId="7ADFFD63" w14:textId="2E9588F2" w:rsidR="007F5D82" w:rsidRDefault="00DE5D9B" w:rsidP="007F5D82">
      <w:pPr>
        <w:pStyle w:val="checklistindent"/>
      </w:pPr>
      <w:sdt>
        <w:sdtPr>
          <w:id w:val="-775950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D82">
            <w:rPr>
              <w:rFonts w:ascii="MS Gothic" w:eastAsia="MS Gothic" w:hAnsi="MS Gothic" w:hint="eastAsia"/>
            </w:rPr>
            <w:t>☐</w:t>
          </w:r>
        </w:sdtContent>
      </w:sdt>
      <w:r w:rsidR="007F5D82">
        <w:tab/>
      </w:r>
      <w:r w:rsidR="003F594D" w:rsidRPr="003F594D">
        <w:t>Experience with modern frameworks and design patterns.</w:t>
      </w:r>
    </w:p>
    <w:p w14:paraId="142467C4" w14:textId="4C3739D0" w:rsidR="007F5D82" w:rsidRDefault="007F5D82" w:rsidP="001B4863">
      <w:pPr>
        <w:pStyle w:val="checklistindent"/>
      </w:pPr>
    </w:p>
    <w:p w14:paraId="1AB1D2D0" w14:textId="77E0468C" w:rsidR="00023E55" w:rsidRPr="001B4863" w:rsidRDefault="00023E55" w:rsidP="00023E55">
      <w:pPr>
        <w:pStyle w:val="Heading1"/>
      </w:pPr>
      <w:r>
        <w:t>Experiences</w:t>
      </w:r>
    </w:p>
    <w:p w14:paraId="32F127D7" w14:textId="7BD507F4" w:rsidR="00023E55" w:rsidRDefault="00DE5D9B" w:rsidP="00023E55">
      <w:pPr>
        <w:pStyle w:val="checklistindent"/>
      </w:pPr>
      <w:sdt>
        <w:sdtPr>
          <w:id w:val="1291331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Meaningful professional cross-platform app development experience</w:t>
      </w:r>
    </w:p>
    <w:p w14:paraId="6892385F" w14:textId="734C7580" w:rsidR="00023E55" w:rsidRPr="00635A59" w:rsidRDefault="00DE5D9B" w:rsidP="00023E55">
      <w:pPr>
        <w:pStyle w:val="checklistindent"/>
      </w:pPr>
      <w:sdt>
        <w:sdtPr>
          <w:id w:val="-1391345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Experience with abstraction and code reuse</w:t>
      </w:r>
    </w:p>
    <w:p w14:paraId="4C898979" w14:textId="4FC8A0E2" w:rsidR="00023E55" w:rsidRPr="00635A59" w:rsidRDefault="00DE5D9B" w:rsidP="00023E55">
      <w:pPr>
        <w:pStyle w:val="checklistindent"/>
      </w:pPr>
      <w:sdt>
        <w:sdtPr>
          <w:id w:val="1610078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Structure code-base to be extendable.</w:t>
      </w:r>
    </w:p>
    <w:p w14:paraId="536BD58D" w14:textId="75B8A8AB" w:rsidR="00023E55" w:rsidRDefault="00DE5D9B" w:rsidP="00023E55">
      <w:pPr>
        <w:pStyle w:val="checklistindent"/>
      </w:pPr>
      <w:sdt>
        <w:sdtPr>
          <w:id w:val="-146285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Implementing Pixel Perfect Design.</w:t>
      </w:r>
    </w:p>
    <w:p w14:paraId="6AEC5FF5" w14:textId="10ACFB5F" w:rsidR="00023E55" w:rsidRPr="00635A59" w:rsidRDefault="00DE5D9B" w:rsidP="00023E55">
      <w:pPr>
        <w:pStyle w:val="checklistindent"/>
      </w:pPr>
      <w:sdt>
        <w:sdtPr>
          <w:id w:val="-1317792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Experience working on large projects and have formed strong opinions on scalable front-end architecture</w:t>
      </w:r>
    </w:p>
    <w:p w14:paraId="092A1CC3" w14:textId="11D84D20" w:rsidR="00023E55" w:rsidRPr="00635A59" w:rsidRDefault="00DE5D9B" w:rsidP="00023E55">
      <w:pPr>
        <w:pStyle w:val="checklistindent"/>
      </w:pPr>
      <w:sdt>
        <w:sdtPr>
          <w:id w:val="-1025789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Forensic attention to detail and ability to implement pixel perfect designs</w:t>
      </w:r>
    </w:p>
    <w:p w14:paraId="2F9E27E7" w14:textId="0CD910B4" w:rsidR="00023E55" w:rsidRDefault="00DE5D9B" w:rsidP="00023E55">
      <w:pPr>
        <w:pStyle w:val="checklistindent"/>
      </w:pPr>
      <w:sdt>
        <w:sdtPr>
          <w:id w:val="-576134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Strong work ethic</w:t>
      </w:r>
    </w:p>
    <w:p w14:paraId="264907A8" w14:textId="00767607" w:rsidR="00023E55" w:rsidRDefault="00DE5D9B" w:rsidP="00023E55">
      <w:pPr>
        <w:pStyle w:val="checklistindent"/>
      </w:pPr>
      <w:sdt>
        <w:sdtPr>
          <w:id w:val="1295794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focus and single-task</w:t>
      </w:r>
    </w:p>
    <w:p w14:paraId="5AB788CD" w14:textId="754E7EA1" w:rsidR="00023E55" w:rsidRPr="00635A59" w:rsidRDefault="00DE5D9B" w:rsidP="00023E55">
      <w:pPr>
        <w:pStyle w:val="checklistindent"/>
      </w:pPr>
      <w:sdt>
        <w:sdtPr>
          <w:id w:val="1257553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work well with other developers within an agile development team</w:t>
      </w:r>
    </w:p>
    <w:p w14:paraId="4E081955" w14:textId="32E92116" w:rsidR="00023E55" w:rsidRPr="00635A59" w:rsidRDefault="00DE5D9B" w:rsidP="00023E55">
      <w:pPr>
        <w:pStyle w:val="checklistindent"/>
      </w:pPr>
      <w:sdt>
        <w:sdtPr>
          <w:id w:val="1495379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Positive, optimistic, can-do attitude</w:t>
      </w:r>
    </w:p>
    <w:p w14:paraId="27C0AB32" w14:textId="701D66CF" w:rsidR="00023E55" w:rsidRDefault="00DE5D9B" w:rsidP="00023E55">
      <w:pPr>
        <w:pStyle w:val="checklistindent"/>
      </w:pPr>
      <w:sdt>
        <w:sdtPr>
          <w:id w:val="-1001039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 working knowledge of current best practices and a commitment to high-quality, well documented code</w:t>
      </w:r>
    </w:p>
    <w:p w14:paraId="2574646C" w14:textId="66765453" w:rsidR="00023E55" w:rsidRPr="00635A59" w:rsidRDefault="00DE5D9B" w:rsidP="00023E55">
      <w:pPr>
        <w:pStyle w:val="checklistindent"/>
      </w:pPr>
      <w:sdt>
        <w:sdtPr>
          <w:id w:val="-1081296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work independently</w:t>
      </w:r>
    </w:p>
    <w:p w14:paraId="3726B8E2" w14:textId="77777777" w:rsidR="00023E55" w:rsidRDefault="00DE5D9B" w:rsidP="00023E55">
      <w:pPr>
        <w:pStyle w:val="checklistindent"/>
      </w:pPr>
      <w:sdt>
        <w:sdtPr>
          <w:id w:val="-1531414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Strong written and verbal communication skills</w:t>
      </w:r>
    </w:p>
    <w:p w14:paraId="7DB1BBBF" w14:textId="77777777" w:rsidR="00023E55" w:rsidRPr="00635A59" w:rsidRDefault="00023E55" w:rsidP="001B4863">
      <w:pPr>
        <w:pStyle w:val="checklistindent"/>
      </w:pPr>
    </w:p>
    <w:p w14:paraId="3FD870FE" w14:textId="2EC4D8EE" w:rsidR="001846B2" w:rsidRPr="00635A59" w:rsidRDefault="00023E55" w:rsidP="004967F9">
      <w:pPr>
        <w:pStyle w:val="Heading1"/>
      </w:pPr>
      <w:r w:rsidRPr="00023E55">
        <w:t>Objective</w:t>
      </w:r>
    </w:p>
    <w:p w14:paraId="6D739DA2" w14:textId="31D9A7C3" w:rsidR="008B4AB9" w:rsidRDefault="00DE5D9B" w:rsidP="001B4863">
      <w:pPr>
        <w:pStyle w:val="checklistindent"/>
      </w:pPr>
      <w:sdt>
        <w:sdtPr>
          <w:id w:val="-1645347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023E55" w:rsidRPr="00023E55">
        <w:t xml:space="preserve">A talented IT professional with passion for tailored solutions seeks the position of Web Developer in a thriving, exciting, and growing company. Comes with Bachelor’s degree in information systems and 8 years’ experience with PHP, JavaScript, C#, </w:t>
      </w:r>
      <w:r w:rsidR="00023E55">
        <w:t xml:space="preserve">Android, Swift </w:t>
      </w:r>
      <w:r w:rsidR="00023E55" w:rsidRPr="00023E55">
        <w:t>to provide quality support to company’s IT team in developing and deploying web sites</w:t>
      </w:r>
      <w:r w:rsidR="001A4B9F">
        <w:t xml:space="preserve"> &amp; mobile</w:t>
      </w:r>
      <w:r w:rsidR="00023E55" w:rsidRPr="00023E55">
        <w:t>.</w:t>
      </w:r>
    </w:p>
    <w:p w14:paraId="0605A69B" w14:textId="670631EF" w:rsidR="00C04A96" w:rsidRPr="00635A59" w:rsidRDefault="00DE5D9B" w:rsidP="001B4863">
      <w:pPr>
        <w:pStyle w:val="checklistindent"/>
      </w:pPr>
      <w:sdt>
        <w:sdtPr>
          <w:id w:val="-457798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4A96">
            <w:rPr>
              <w:rFonts w:ascii="MS Gothic" w:eastAsia="MS Gothic" w:hAnsi="MS Gothic" w:hint="eastAsia"/>
            </w:rPr>
            <w:t>☐</w:t>
          </w:r>
        </w:sdtContent>
      </w:sdt>
      <w:r w:rsidR="00C04A96">
        <w:tab/>
      </w:r>
      <w:r w:rsidR="00C04A96" w:rsidRPr="00C04A96">
        <w:t>A self-motivated IT professional with huge knowledge and proficiency in Front-end: JavaScript, CSS3, and mobile responsive web development and Backend: PHP, Laravel, CI, Symphony, WordPress, React, Node, Express, as well as strong skills and ability in writing clean and efficient code, seeks the position of Full Stack Web Developer with XXX Tech.</w:t>
      </w:r>
    </w:p>
    <w:p w14:paraId="07733622" w14:textId="7D39765D" w:rsidR="008B4AB9" w:rsidRPr="00635A59" w:rsidRDefault="00BE2746" w:rsidP="004967F9">
      <w:pPr>
        <w:pStyle w:val="Heading1"/>
      </w:pPr>
      <w:r w:rsidRPr="00BE2746">
        <w:t>Education</w:t>
      </w:r>
    </w:p>
    <w:p w14:paraId="69F06794" w14:textId="53696277" w:rsidR="0028182B" w:rsidRDefault="00DE5D9B" w:rsidP="001B4863">
      <w:pPr>
        <w:pStyle w:val="checklistindent"/>
      </w:pPr>
      <w:sdt>
        <w:sdtPr>
          <w:id w:val="1691795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BE2746" w:rsidRPr="00BE2746">
        <w:t>Tsinghua University College, Information Science and Technology</w:t>
      </w:r>
      <w:r w:rsidR="00BE2746">
        <w:t xml:space="preserve"> (</w:t>
      </w:r>
      <w:r w:rsidR="00BE2746" w:rsidRPr="00BE2746">
        <w:t>2002-2006</w:t>
      </w:r>
      <w:r w:rsidR="00BE2746">
        <w:t>)</w:t>
      </w:r>
    </w:p>
    <w:p w14:paraId="0CF34C12" w14:textId="215DFC6B" w:rsidR="00BE2746" w:rsidRPr="00635A59" w:rsidRDefault="00BE2746" w:rsidP="001B4863">
      <w:pPr>
        <w:pStyle w:val="checklistindent"/>
      </w:pPr>
      <w:r w:rsidRPr="00BE2746">
        <w:t xml:space="preserve">Master of </w:t>
      </w:r>
      <w:r>
        <w:t>Computer and Programming Technology</w:t>
      </w:r>
    </w:p>
    <w:p w14:paraId="46C27F91" w14:textId="5D024700" w:rsidR="00C65A51" w:rsidRDefault="00367A8A" w:rsidP="004967F9">
      <w:pPr>
        <w:pStyle w:val="Heading1"/>
      </w:pPr>
      <w:r w:rsidRPr="00367A8A">
        <w:t>Work History</w:t>
      </w:r>
    </w:p>
    <w:p w14:paraId="2EA4BF9C" w14:textId="3B6ABAA5" w:rsidR="008B4AB9" w:rsidRPr="00635A59" w:rsidRDefault="008B4AB9" w:rsidP="008B33BD"/>
    <w:p w14:paraId="015786A9" w14:textId="61C24056" w:rsidR="00A347CF" w:rsidRDefault="00DE5D9B" w:rsidP="001B4863">
      <w:pPr>
        <w:pStyle w:val="checklistindent"/>
      </w:pPr>
      <w:sdt>
        <w:sdtPr>
          <w:id w:val="-629018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367A8A" w:rsidRPr="00367A8A">
        <w:t>Qihoo 360 Technology Co. Ltd</w:t>
      </w:r>
      <w:r w:rsidR="00367A8A">
        <w:t xml:space="preserve"> </w:t>
      </w:r>
      <w:hyperlink r:id="rId11" w:history="1">
        <w:r w:rsidR="00367A8A" w:rsidRPr="000E1FF2">
          <w:rPr>
            <w:rStyle w:val="Hyperlink"/>
          </w:rPr>
          <w:t>http://www.360securityapps.com</w:t>
        </w:r>
      </w:hyperlink>
    </w:p>
    <w:p w14:paraId="742B058C" w14:textId="0459781F" w:rsidR="00FE0614" w:rsidRDefault="00FE0614" w:rsidP="001B4863">
      <w:pPr>
        <w:pStyle w:val="checklistindent"/>
      </w:pPr>
      <w:r w:rsidRPr="00FE0614">
        <w:t>Technical Instructor - Curriculum Developer - Corporate Trainer (2007)</w:t>
      </w:r>
    </w:p>
    <w:p w14:paraId="77620258" w14:textId="0600D5F2" w:rsidR="00FE0614" w:rsidRDefault="00FE0614" w:rsidP="001B4863">
      <w:pPr>
        <w:pStyle w:val="checklistindent"/>
      </w:pPr>
    </w:p>
    <w:p w14:paraId="573550F9" w14:textId="0F54DF34" w:rsidR="00FE0614" w:rsidRDefault="00FE0614" w:rsidP="00FE0614">
      <w:pPr>
        <w:pStyle w:val="checklistindent"/>
      </w:pPr>
      <w:r>
        <w:t>Technologies: HTML, CSS, JavaScript, Java</w:t>
      </w:r>
    </w:p>
    <w:p w14:paraId="7633C7DA" w14:textId="77777777" w:rsidR="00FE0614" w:rsidRDefault="00FE0614" w:rsidP="00FE0614">
      <w:pPr>
        <w:pStyle w:val="checklistindent"/>
      </w:pPr>
      <w:r>
        <w:t>Brought onboard to provide comprehensive training in company programs and tools for high-profile corporate clients</w:t>
      </w:r>
    </w:p>
    <w:p w14:paraId="3B86F1FA" w14:textId="77777777" w:rsidR="00FE0614" w:rsidRDefault="00FE0614" w:rsidP="00FE0614">
      <w:pPr>
        <w:pStyle w:val="checklistindent"/>
      </w:pPr>
      <w:r>
        <w:t>•</w:t>
      </w:r>
      <w:r>
        <w:tab/>
        <w:t>Served as Technical instructor for on-site web development program.</w:t>
      </w:r>
    </w:p>
    <w:p w14:paraId="691C4EA6" w14:textId="2094E96A" w:rsidR="00FE0614" w:rsidRDefault="00FE0614" w:rsidP="00FE0614">
      <w:pPr>
        <w:pStyle w:val="checklistindent"/>
      </w:pPr>
      <w:r>
        <w:t>•</w:t>
      </w:r>
      <w:r>
        <w:tab/>
        <w:t>Contracted to teach web development programming and video editing at State University and Local County Community College.</w:t>
      </w:r>
    </w:p>
    <w:p w14:paraId="0BCB3FA2" w14:textId="77777777" w:rsidR="00FE0614" w:rsidRDefault="00FE0614" w:rsidP="00FE0614">
      <w:pPr>
        <w:pStyle w:val="checklistindent"/>
      </w:pPr>
    </w:p>
    <w:p w14:paraId="15D5C3B5" w14:textId="12E7F9AD" w:rsidR="00A347CF" w:rsidRDefault="00DE5D9B" w:rsidP="001B4863">
      <w:pPr>
        <w:pStyle w:val="checklistindent"/>
      </w:pPr>
      <w:sdt>
        <w:sdtPr>
          <w:id w:val="671990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E74D4B" w:rsidRPr="00E74D4B">
        <w:t xml:space="preserve">Shanghai </w:t>
      </w:r>
      <w:proofErr w:type="spellStart"/>
      <w:r w:rsidR="00E74D4B" w:rsidRPr="00E74D4B">
        <w:t>Lvmama</w:t>
      </w:r>
      <w:proofErr w:type="spellEnd"/>
      <w:r w:rsidR="00E74D4B" w:rsidRPr="00E74D4B">
        <w:t xml:space="preserve"> </w:t>
      </w:r>
      <w:proofErr w:type="spellStart"/>
      <w:r w:rsidR="00E74D4B" w:rsidRPr="00E74D4B">
        <w:t>Xinglv</w:t>
      </w:r>
      <w:proofErr w:type="spellEnd"/>
      <w:r w:rsidR="00E74D4B" w:rsidRPr="00E74D4B">
        <w:t xml:space="preserve"> International Travel Agency Co., Ltd.</w:t>
      </w:r>
      <w:r w:rsidR="00E74D4B">
        <w:t xml:space="preserve"> </w:t>
      </w:r>
      <w:r w:rsidR="00E74D4B" w:rsidRPr="00E74D4B">
        <w:tab/>
        <w:t xml:space="preserve">lvmama.com </w:t>
      </w:r>
      <w:r w:rsidR="00E74D4B" w:rsidRPr="00E74D4B">
        <w:tab/>
      </w:r>
    </w:p>
    <w:p w14:paraId="686211E0" w14:textId="1554A8C7" w:rsidR="00E74D4B" w:rsidRDefault="00E74D4B" w:rsidP="001B4863">
      <w:pPr>
        <w:pStyle w:val="checklistindent"/>
      </w:pPr>
    </w:p>
    <w:p w14:paraId="07F2DE58" w14:textId="77777777" w:rsidR="00E74D4B" w:rsidRDefault="00E74D4B" w:rsidP="00E74D4B">
      <w:pPr>
        <w:pStyle w:val="checklistindent"/>
      </w:pPr>
      <w:r>
        <w:t>Technical Instructor - Curriculum Developer - Project Manager (2009-2012)</w:t>
      </w:r>
    </w:p>
    <w:p w14:paraId="0B488ACC" w14:textId="2090E75D" w:rsidR="00E74D4B" w:rsidRDefault="00E74D4B" w:rsidP="00E74D4B">
      <w:pPr>
        <w:pStyle w:val="checklistindent"/>
      </w:pPr>
      <w:r>
        <w:t>Technologies: HTML, ASP, Visual Basic, SQL, JavaScript</w:t>
      </w:r>
    </w:p>
    <w:p w14:paraId="790169C1" w14:textId="515BAB05" w:rsidR="00E74D4B" w:rsidRDefault="00E74D4B" w:rsidP="00E74D4B">
      <w:pPr>
        <w:pStyle w:val="checklistindent"/>
      </w:pPr>
      <w:r>
        <w:t xml:space="preserve">As Technical Instructor in the web development programming course, contributed to student mastery of modules including HTML, </w:t>
      </w:r>
      <w:r w:rsidR="008E0B67">
        <w:t>PHP</w:t>
      </w:r>
      <w:r>
        <w:t xml:space="preserve">, </w:t>
      </w:r>
      <w:r w:rsidR="008E0B67">
        <w:t>Laravel</w:t>
      </w:r>
      <w:r>
        <w:t xml:space="preserve">, </w:t>
      </w:r>
      <w:r w:rsidR="008E0B67">
        <w:t>WordPress</w:t>
      </w:r>
      <w:r>
        <w:t>, SQL Server, Cold Fusion, JavaScript, Java, and Graphic Design.</w:t>
      </w:r>
    </w:p>
    <w:p w14:paraId="4643136A" w14:textId="77777777" w:rsidR="00E74D4B" w:rsidRDefault="00E74D4B" w:rsidP="00E74D4B">
      <w:pPr>
        <w:pStyle w:val="checklistindent"/>
      </w:pPr>
      <w:r>
        <w:t>•</w:t>
      </w:r>
      <w:r>
        <w:tab/>
        <w:t>Developed new curriculum for the web development programming course, with a scope of responsibilities including course development, lecture preparation, and development of practical application exercises for web development.</w:t>
      </w:r>
    </w:p>
    <w:p w14:paraId="6BDB8B12" w14:textId="1B584F5F" w:rsidR="00E74D4B" w:rsidRDefault="00E74D4B" w:rsidP="00E74D4B">
      <w:pPr>
        <w:pStyle w:val="checklistindent"/>
      </w:pPr>
      <w:r>
        <w:t>•</w:t>
      </w:r>
      <w:r>
        <w:tab/>
        <w:t>Tasked with managing internship and externship projects for students in the web development programming course; as single point of contact, successfully liaised with local corporations and non-profit organizations</w:t>
      </w:r>
    </w:p>
    <w:p w14:paraId="776609BF" w14:textId="77777777" w:rsidR="00E74D4B" w:rsidRPr="00635A59" w:rsidRDefault="00E74D4B" w:rsidP="00E74D4B">
      <w:pPr>
        <w:pStyle w:val="checklistindent"/>
      </w:pPr>
    </w:p>
    <w:p w14:paraId="44C1C714" w14:textId="7B05A495" w:rsidR="003B4002" w:rsidRDefault="00DE5D9B" w:rsidP="001B4863">
      <w:pPr>
        <w:pStyle w:val="checklistindent"/>
      </w:pPr>
      <w:sdt>
        <w:sdtPr>
          <w:id w:val="830645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proofErr w:type="spellStart"/>
      <w:r w:rsidR="00A96035" w:rsidRPr="00A96035">
        <w:t>YeahMobi</w:t>
      </w:r>
      <w:proofErr w:type="spellEnd"/>
      <w:r w:rsidR="00A96035" w:rsidRPr="00A96035">
        <w:t xml:space="preserve"> Company, Inc., </w:t>
      </w:r>
      <w:hyperlink r:id="rId12" w:history="1">
        <w:r w:rsidR="00A96035" w:rsidRPr="000E1FF2">
          <w:rPr>
            <w:rStyle w:val="Hyperlink"/>
          </w:rPr>
          <w:t>https://www.yeahmobi.com/</w:t>
        </w:r>
      </w:hyperlink>
    </w:p>
    <w:p w14:paraId="4F2BA53A" w14:textId="2287DB12" w:rsidR="00A96035" w:rsidRDefault="00A96035" w:rsidP="001B4863">
      <w:pPr>
        <w:pStyle w:val="checklistindent"/>
      </w:pPr>
    </w:p>
    <w:p w14:paraId="50EC0D97" w14:textId="13B7ED7A" w:rsidR="00A96035" w:rsidRDefault="00A96035" w:rsidP="001B4863">
      <w:pPr>
        <w:pStyle w:val="checklistindent"/>
      </w:pPr>
      <w:r w:rsidRPr="00A96035">
        <w:t xml:space="preserve">Web </w:t>
      </w:r>
      <w:r>
        <w:t xml:space="preserve">&amp; Mobile </w:t>
      </w:r>
      <w:r w:rsidRPr="00A96035">
        <w:t>Developer - Project Manager (2015)</w:t>
      </w:r>
    </w:p>
    <w:p w14:paraId="5F7A7305" w14:textId="779B684C" w:rsidR="00A96035" w:rsidRDefault="00A96035" w:rsidP="001B4863">
      <w:pPr>
        <w:pStyle w:val="checklistindent"/>
      </w:pPr>
    </w:p>
    <w:p w14:paraId="3A148868" w14:textId="752B32F3" w:rsidR="00A96035" w:rsidRDefault="00A96035" w:rsidP="00A96035">
      <w:pPr>
        <w:pStyle w:val="checklistindent"/>
      </w:pPr>
      <w:r>
        <w:t>Technologies: React, Swift, Android</w:t>
      </w:r>
    </w:p>
    <w:p w14:paraId="40C1D958" w14:textId="491EF0F0" w:rsidR="00A96035" w:rsidRDefault="00A96035" w:rsidP="00A96035">
      <w:pPr>
        <w:pStyle w:val="checklistindent"/>
      </w:pPr>
      <w:r>
        <w:t>•</w:t>
      </w:r>
      <w:r>
        <w:tab/>
        <w:t>Planned, created, launched, and managed corporate web sites for high-profile Web Company client, with a strong emphasis on user-centered design, usability standards, and human factors testing.</w:t>
      </w:r>
    </w:p>
    <w:p w14:paraId="58FF24D1" w14:textId="2910D4BC" w:rsidR="003B4002" w:rsidRPr="00635A59" w:rsidRDefault="00A57D62" w:rsidP="004967F9">
      <w:pPr>
        <w:pStyle w:val="Heading1"/>
      </w:pPr>
      <w:r w:rsidRPr="00A57D62">
        <w:t>Certifications</w:t>
      </w:r>
    </w:p>
    <w:p w14:paraId="4F34404A" w14:textId="79B0580D" w:rsidR="003B4002" w:rsidRPr="00635A59" w:rsidRDefault="00DE5D9B" w:rsidP="001B4863">
      <w:pPr>
        <w:pStyle w:val="checklistindent"/>
      </w:pPr>
      <w:sdt>
        <w:sdtPr>
          <w:id w:val="1207526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 xml:space="preserve">Web Developer </w:t>
      </w:r>
      <w:proofErr w:type="spellStart"/>
      <w:r w:rsidR="00A57D62" w:rsidRPr="00A57D62">
        <w:t>Brainbench</w:t>
      </w:r>
      <w:proofErr w:type="spellEnd"/>
      <w:r w:rsidR="00A57D62" w:rsidRPr="00A57D62">
        <w:t xml:space="preserve"> Certified Internet Professional (BCPIP)</w:t>
      </w:r>
    </w:p>
    <w:p w14:paraId="229332F9" w14:textId="387B1692" w:rsidR="003B4002" w:rsidRPr="00635A59" w:rsidRDefault="00DE5D9B" w:rsidP="001B4863">
      <w:pPr>
        <w:pStyle w:val="checklistindent"/>
      </w:pPr>
      <w:sdt>
        <w:sdtPr>
          <w:id w:val="-210879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SAS Certified Base Programmer for SAS 9</w:t>
      </w:r>
    </w:p>
    <w:p w14:paraId="04173701" w14:textId="1A8C4A23" w:rsidR="005927CC" w:rsidRPr="00635A59" w:rsidRDefault="00DE5D9B" w:rsidP="001B4863">
      <w:pPr>
        <w:pStyle w:val="checklistindent"/>
      </w:pPr>
      <w:sdt>
        <w:sdtPr>
          <w:id w:val="-208495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CPA – C++ Certified Associate Programmer Certification</w:t>
      </w:r>
    </w:p>
    <w:p w14:paraId="2592C1CE" w14:textId="4A431F00" w:rsidR="0029531E" w:rsidRPr="00635A59" w:rsidRDefault="00A57D62" w:rsidP="004967F9">
      <w:pPr>
        <w:pStyle w:val="Heading1"/>
      </w:pPr>
      <w:r>
        <w:t>Membership</w:t>
      </w:r>
    </w:p>
    <w:p w14:paraId="0A21C379" w14:textId="13F4B9DB" w:rsidR="0029531E" w:rsidRDefault="00DE5D9B" w:rsidP="001B4863">
      <w:pPr>
        <w:pStyle w:val="checklistindent"/>
      </w:pPr>
      <w:sdt>
        <w:sdtPr>
          <w:id w:val="-203957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Mandarina Chamber of eCommerce</w:t>
      </w:r>
    </w:p>
    <w:p w14:paraId="2E8AB47E" w14:textId="3095034A" w:rsidR="00A57D62" w:rsidRPr="00635A59" w:rsidRDefault="00DE5D9B" w:rsidP="001B4863">
      <w:pPr>
        <w:pStyle w:val="checklistindent"/>
      </w:pPr>
      <w:sdt>
        <w:sdtPr>
          <w:id w:val="1517115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7D62">
            <w:rPr>
              <w:rFonts w:ascii="MS Gothic" w:eastAsia="MS Gothic" w:hAnsi="MS Gothic" w:hint="eastAsia"/>
            </w:rPr>
            <w:t>☐</w:t>
          </w:r>
        </w:sdtContent>
      </w:sdt>
      <w:r w:rsidR="00A57D62" w:rsidRPr="00A57D62">
        <w:t xml:space="preserve"> </w:t>
      </w:r>
      <w:r w:rsidR="00A57D62">
        <w:t xml:space="preserve"> </w:t>
      </w:r>
      <w:r w:rsidR="00A57D62" w:rsidRPr="00A57D62">
        <w:t xml:space="preserve">North Lantau </w:t>
      </w:r>
      <w:r w:rsidR="006A5B07">
        <w:t>Android</w:t>
      </w:r>
      <w:r w:rsidR="00A57D62" w:rsidRPr="00A57D62">
        <w:t xml:space="preserve"> User Group</w:t>
      </w:r>
    </w:p>
    <w:p w14:paraId="4C549EF2" w14:textId="77777777" w:rsidR="001232C8" w:rsidRPr="00635A59" w:rsidRDefault="001232C8" w:rsidP="00635A59"/>
    <w:sectPr w:rsidR="001232C8" w:rsidRPr="00635A59" w:rsidSect="000011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009" w:right="1440" w:bottom="720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630DC" w14:textId="77777777" w:rsidR="00DE5D9B" w:rsidRDefault="00DE5D9B" w:rsidP="0058680F">
      <w:r>
        <w:separator/>
      </w:r>
    </w:p>
  </w:endnote>
  <w:endnote w:type="continuationSeparator" w:id="0">
    <w:p w14:paraId="5F8C1670" w14:textId="77777777" w:rsidR="00DE5D9B" w:rsidRDefault="00DE5D9B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D0C4" w14:textId="77777777" w:rsidR="00350D53" w:rsidRDefault="00350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8915C" w14:textId="77777777" w:rsidR="00350D53" w:rsidRDefault="00350D53" w:rsidP="00350D53">
    <w:pPr>
      <w:pStyle w:val="Foot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1B850AF1" wp14:editId="5A018143">
              <wp:simplePos x="0" y="0"/>
              <wp:positionH relativeFrom="page">
                <wp:posOffset>93345</wp:posOffset>
              </wp:positionH>
              <wp:positionV relativeFrom="page">
                <wp:posOffset>9660255</wp:posOffset>
              </wp:positionV>
              <wp:extent cx="5688000" cy="180000"/>
              <wp:effectExtent l="19050" t="0" r="46355" b="10795"/>
              <wp:wrapNone/>
              <wp:docPr id="9" name="AutoShape 4" title="Bottom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8000" cy="180000"/>
                      </a:xfrm>
                      <a:prstGeom prst="parallelogram">
                        <a:avLst>
                          <a:gd name="adj" fmla="val 25734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254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146136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4" o:spid="_x0000_s1026" type="#_x0000_t7" alt="Title: Bottom border" style="position:absolute;margin-left:7.35pt;margin-top:760.65pt;width:447.8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" adj="176" fillcolor="#b35b5b [3205]" strokecolor="white [3212]" strokeweight="2pt">
              <v:textbox inset=",7.2pt,,7.2pt"/>
              <w10:wrap anchorx="page" anchory="page"/>
              <w10:anchorlock/>
            </v:shape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4482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16E29" w14:textId="77777777" w:rsidR="00350D53" w:rsidRDefault="00350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5CD4C" w14:textId="77777777" w:rsidR="00DE5D9B" w:rsidRDefault="00DE5D9B" w:rsidP="0058680F">
      <w:r>
        <w:separator/>
      </w:r>
    </w:p>
  </w:footnote>
  <w:footnote w:type="continuationSeparator" w:id="0">
    <w:p w14:paraId="03FF4EBE" w14:textId="77777777" w:rsidR="00DE5D9B" w:rsidRDefault="00DE5D9B" w:rsidP="0058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EFB7" w14:textId="77777777" w:rsidR="00350D53" w:rsidRDefault="00350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8374" w14:textId="77777777" w:rsidR="00350D53" w:rsidRDefault="00350D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FA060" w14:textId="77777777" w:rsidR="00350D53" w:rsidRDefault="00350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oNotDisplayPageBoundaries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7E"/>
    <w:rsid w:val="0000117B"/>
    <w:rsid w:val="00021982"/>
    <w:rsid w:val="00023E55"/>
    <w:rsid w:val="000B30FB"/>
    <w:rsid w:val="000B4E5F"/>
    <w:rsid w:val="001232C8"/>
    <w:rsid w:val="00123C6D"/>
    <w:rsid w:val="00153445"/>
    <w:rsid w:val="00166E62"/>
    <w:rsid w:val="001846B2"/>
    <w:rsid w:val="001A0A4B"/>
    <w:rsid w:val="001A4B9F"/>
    <w:rsid w:val="001B4863"/>
    <w:rsid w:val="001E6F85"/>
    <w:rsid w:val="00237CC7"/>
    <w:rsid w:val="00243A0A"/>
    <w:rsid w:val="0028182B"/>
    <w:rsid w:val="0029531E"/>
    <w:rsid w:val="00314AB7"/>
    <w:rsid w:val="003428EC"/>
    <w:rsid w:val="00350D53"/>
    <w:rsid w:val="00367A8A"/>
    <w:rsid w:val="003B4002"/>
    <w:rsid w:val="003D1CD0"/>
    <w:rsid w:val="003D4678"/>
    <w:rsid w:val="003E35DA"/>
    <w:rsid w:val="003F594D"/>
    <w:rsid w:val="003F6EB6"/>
    <w:rsid w:val="0043632A"/>
    <w:rsid w:val="00456CF8"/>
    <w:rsid w:val="004918A6"/>
    <w:rsid w:val="004967F9"/>
    <w:rsid w:val="004A58D2"/>
    <w:rsid w:val="004B6355"/>
    <w:rsid w:val="004F2F18"/>
    <w:rsid w:val="00510F45"/>
    <w:rsid w:val="0053523F"/>
    <w:rsid w:val="00536761"/>
    <w:rsid w:val="005378E9"/>
    <w:rsid w:val="00546A3B"/>
    <w:rsid w:val="00557B53"/>
    <w:rsid w:val="00571D28"/>
    <w:rsid w:val="00572C85"/>
    <w:rsid w:val="0058680F"/>
    <w:rsid w:val="005927CC"/>
    <w:rsid w:val="005D39DC"/>
    <w:rsid w:val="005F007E"/>
    <w:rsid w:val="0060304D"/>
    <w:rsid w:val="006273E3"/>
    <w:rsid w:val="0063233B"/>
    <w:rsid w:val="00635A59"/>
    <w:rsid w:val="006A5B07"/>
    <w:rsid w:val="006A6B69"/>
    <w:rsid w:val="006C5197"/>
    <w:rsid w:val="00755AF9"/>
    <w:rsid w:val="007628D7"/>
    <w:rsid w:val="00792C53"/>
    <w:rsid w:val="00792D9A"/>
    <w:rsid w:val="007D7966"/>
    <w:rsid w:val="007F5193"/>
    <w:rsid w:val="007F5D82"/>
    <w:rsid w:val="00836695"/>
    <w:rsid w:val="00871128"/>
    <w:rsid w:val="008B32F1"/>
    <w:rsid w:val="008B33BD"/>
    <w:rsid w:val="008B4AB9"/>
    <w:rsid w:val="008B58E1"/>
    <w:rsid w:val="008B6475"/>
    <w:rsid w:val="008C5930"/>
    <w:rsid w:val="008D6306"/>
    <w:rsid w:val="008E0B67"/>
    <w:rsid w:val="008E20B6"/>
    <w:rsid w:val="0091681C"/>
    <w:rsid w:val="00954461"/>
    <w:rsid w:val="0095543B"/>
    <w:rsid w:val="00975656"/>
    <w:rsid w:val="00981289"/>
    <w:rsid w:val="009C081C"/>
    <w:rsid w:val="00A347CF"/>
    <w:rsid w:val="00A57D62"/>
    <w:rsid w:val="00A6621B"/>
    <w:rsid w:val="00A7247E"/>
    <w:rsid w:val="00A96035"/>
    <w:rsid w:val="00AA508B"/>
    <w:rsid w:val="00AB36A4"/>
    <w:rsid w:val="00AC7F46"/>
    <w:rsid w:val="00AD18F0"/>
    <w:rsid w:val="00AE00A5"/>
    <w:rsid w:val="00B04497"/>
    <w:rsid w:val="00B14286"/>
    <w:rsid w:val="00B22B3E"/>
    <w:rsid w:val="00B255A0"/>
    <w:rsid w:val="00B44424"/>
    <w:rsid w:val="00B7421E"/>
    <w:rsid w:val="00BA788F"/>
    <w:rsid w:val="00BE2746"/>
    <w:rsid w:val="00C04A96"/>
    <w:rsid w:val="00C055DE"/>
    <w:rsid w:val="00C65329"/>
    <w:rsid w:val="00C65A51"/>
    <w:rsid w:val="00CC32FA"/>
    <w:rsid w:val="00CF3C40"/>
    <w:rsid w:val="00D151CE"/>
    <w:rsid w:val="00D3005E"/>
    <w:rsid w:val="00D72D1E"/>
    <w:rsid w:val="00D87791"/>
    <w:rsid w:val="00D93E61"/>
    <w:rsid w:val="00DB7A67"/>
    <w:rsid w:val="00DD4D0E"/>
    <w:rsid w:val="00DE5D9B"/>
    <w:rsid w:val="00DF5273"/>
    <w:rsid w:val="00E0122E"/>
    <w:rsid w:val="00E054BD"/>
    <w:rsid w:val="00E40985"/>
    <w:rsid w:val="00E62773"/>
    <w:rsid w:val="00E74D4B"/>
    <w:rsid w:val="00E84482"/>
    <w:rsid w:val="00ED08F6"/>
    <w:rsid w:val="00ED2043"/>
    <w:rsid w:val="00EE5986"/>
    <w:rsid w:val="00F341ED"/>
    <w:rsid w:val="00F458C9"/>
    <w:rsid w:val="00F86C89"/>
    <w:rsid w:val="00FE0614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9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3BD"/>
    <w:pPr>
      <w:spacing w:before="60" w:after="60" w:line="25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7F9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6B2"/>
    <w:rPr>
      <w:color w:val="1F497D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A59"/>
    <w:rPr>
      <w:color w:val="B35B5B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5A51"/>
    <w:pPr>
      <w:spacing w:before="0" w:after="900"/>
      <w:contextualSpacing/>
    </w:pPr>
    <w:rPr>
      <w:rFonts w:asciiTheme="majorHAnsi" w:eastAsiaTheme="majorEastAsia" w:hAnsiTheme="majorHAnsi" w:cstheme="majorBidi"/>
      <w:i/>
      <w:noProof/>
      <w:color w:val="FFFFFF" w:themeColor="background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51"/>
    <w:rPr>
      <w:rFonts w:asciiTheme="majorHAnsi" w:eastAsiaTheme="majorEastAsia" w:hAnsiTheme="majorHAnsi" w:cstheme="majorBidi"/>
      <w:i/>
      <w:noProof/>
      <w:color w:val="FFFFFF" w:themeColor="background1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67F9"/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paragraph" w:customStyle="1" w:styleId="checklistindent">
    <w:name w:val="checklist indent"/>
    <w:basedOn w:val="Normal"/>
    <w:qFormat/>
    <w:rsid w:val="008B33BD"/>
    <w:pPr>
      <w:ind w:left="357" w:hanging="357"/>
    </w:pPr>
  </w:style>
  <w:style w:type="paragraph" w:styleId="Header">
    <w:name w:val="header"/>
    <w:basedOn w:val="Normal"/>
    <w:link w:val="Head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53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50D53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F0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eahmobi.co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360securityapps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softdev1029@outlook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norman\AppData\Roaming\Microsoft\Templates\Resume%20writ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7">
      <a:dk1>
        <a:sysClr val="windowText" lastClr="000000"/>
      </a:dk1>
      <a:lt1>
        <a:sysClr val="window" lastClr="FFFFFF"/>
      </a:lt1>
      <a:dk2>
        <a:srgbClr val="275C9D"/>
      </a:dk2>
      <a:lt2>
        <a:srgbClr val="EEECE1"/>
      </a:lt2>
      <a:accent1>
        <a:srgbClr val="1F497D"/>
      </a:accent1>
      <a:accent2>
        <a:srgbClr val="B35B5B"/>
      </a:accent2>
      <a:accent3>
        <a:srgbClr val="F7B771"/>
      </a:accent3>
      <a:accent4>
        <a:srgbClr val="002060"/>
      </a:accent4>
      <a:accent5>
        <a:srgbClr val="C4BD97"/>
      </a:accent5>
      <a:accent6>
        <a:srgbClr val="A7B870"/>
      </a:accent6>
      <a:hlink>
        <a:srgbClr val="1F497D"/>
      </a:hlink>
      <a:folHlink>
        <a:srgbClr val="B35B5B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D53C1-C5C4-4BF1-B8A3-D3C05E3C52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42D9805-8F1E-45F4-A7F6-F6AEC565F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50162-2189-443B-8CA1-53562AE2B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writing checklist.dotx</Template>
  <TotalTime>0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2018-09-28T16:00:00Z</dcterms:created>
  <dcterms:modified xsi:type="dcterms:W3CDTF">2018-10-10T18:48:00Z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2018-06-29T15:53:51.7157537Z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